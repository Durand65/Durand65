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720" w:type="dxa"/>
        <w:tblBorders>
          <w:insideH w:val="single" w:sz="48" w:space="0" w:color="FFFFFF" w:themeColor="background1"/>
        </w:tblBorders>
        <w:tblLayout w:type="fixed"/>
        <w:tblCellMar>
          <w:left w:w="0" w:type="dxa"/>
          <w:right w:w="0" w:type="dxa"/>
        </w:tblCellMar>
        <w:tblLook w:val="04A0" w:firstRow="1" w:lastRow="0" w:firstColumn="1" w:lastColumn="0" w:noHBand="0" w:noVBand="1"/>
      </w:tblPr>
      <w:tblGrid>
        <w:gridCol w:w="10373"/>
      </w:tblGrid>
      <w:tr w:rsidR="00C45978" w:rsidRPr="00C45978" w14:paraId="71C995B3" w14:textId="77777777" w:rsidTr="00C45978">
        <w:trPr>
          <w:trHeight w:val="10170"/>
        </w:trPr>
        <w:tc>
          <w:tcPr>
            <w:tcW w:w="10373" w:type="dxa"/>
            <w:vAlign w:val="center"/>
          </w:tcPr>
          <w:p w14:paraId="1352ABEA" w14:textId="1E5EBB81" w:rsidR="00ED653D" w:rsidRPr="00C45978" w:rsidRDefault="009D3D16">
            <w:pPr>
              <w:rPr>
                <w:rFonts w:ascii="Arial" w:hAnsi="Arial" w:cs="Arial"/>
                <w:b/>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b/>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Wulib-Application</w:t>
            </w:r>
          </w:p>
          <w:p w14:paraId="3F8A1647" w14:textId="2F57E0A9" w:rsidR="008C099A" w:rsidRPr="00C45978" w:rsidRDefault="008C099A" w:rsidP="008C099A">
            <w:pPr>
              <w:pStyle w:val="Heading2"/>
              <w:spacing w:line="264" w:lineRule="atLeast"/>
              <w:rPr>
                <w:rFonts w:ascii="Arial" w:hAnsi="Arial" w:cs="Arial"/>
                <w:b/>
                <w:color w:val="000000" w:themeColor="text1"/>
                <w:sz w:val="75"/>
                <w:szCs w:val="7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b/>
                <w:color w:val="000000" w:themeColor="text1"/>
                <w:sz w:val="75"/>
                <w:szCs w:val="7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Requirements Document</w:t>
            </w:r>
          </w:p>
          <w:p w14:paraId="7CD0D007" w14:textId="39B5ED05" w:rsidR="008C099A" w:rsidRPr="00C45978" w:rsidRDefault="008C099A">
            <w:pPr>
              <w:rPr>
                <w:rFonts w:asciiTheme="majorHAnsi" w:hAnsiTheme="majorHAns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C45978" w:rsidRPr="00C45978" w14:paraId="6F435A08" w14:textId="77777777" w:rsidTr="00C45978">
        <w:trPr>
          <w:trHeight w:hRule="exact" w:val="3520"/>
        </w:trPr>
        <w:tc>
          <w:tcPr>
            <w:tcW w:w="10373" w:type="dxa"/>
            <w:shd w:val="clear" w:color="auto" w:fill="000000" w:themeFill="text1"/>
            <w:vAlign w:val="center"/>
          </w:tcPr>
          <w:p w14:paraId="3582A010" w14:textId="7B80CE3B" w:rsidR="00ED653D" w:rsidRPr="00C45978" w:rsidRDefault="009D3D16" w:rsidP="009D3D16">
            <w:pPr>
              <w:pStyle w:val="BlockText"/>
              <w:ind w:left="0"/>
              <w:rPr>
                <w:b w:val="0"/>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b w:val="0"/>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John Durand</w:t>
            </w:r>
          </w:p>
        </w:tc>
      </w:tr>
    </w:tbl>
    <w:p w14:paraId="05E1C50B" w14:textId="77777777" w:rsidR="00ED653D" w:rsidRPr="00C45978" w:rsidRDefault="00355A8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DBDDFD4" w14:textId="7EC06E0E" w:rsidR="00431FB0" w:rsidRPr="0027155A" w:rsidRDefault="00431FB0" w:rsidP="00431FB0">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Table of Contents Introduction........................................................... </w:t>
      </w:r>
      <w:r w:rsidR="0017332C"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38409D23" w14:textId="30598BB6" w:rsidR="00431FB0" w:rsidRPr="0027155A" w:rsidRDefault="00431FB0" w:rsidP="00431FB0">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Vision</w:t>
      </w:r>
      <w:r w:rsid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Statment.................................................................................................. </w:t>
      </w:r>
      <w:r w:rsidR="00E207EB"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21D90861" w14:textId="3002D6EA" w:rsidR="00431FB0" w:rsidRPr="0027155A" w:rsidRDefault="00431FB0" w:rsidP="00431FB0">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Overview...................................................................................... </w:t>
      </w:r>
      <w:r w:rsidR="00E207EB"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1D828F3F" w14:textId="0849B330" w:rsidR="00431FB0" w:rsidRPr="0027155A" w:rsidRDefault="00431FB0" w:rsidP="00431FB0">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Overview cont.-.......................................................................... </w:t>
      </w:r>
      <w:r w:rsidR="00E207EB"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34BE29A5" w14:textId="3FEB499F" w:rsidR="00431FB0" w:rsidRPr="0027155A" w:rsidRDefault="00431FB0" w:rsidP="00431FB0">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155A">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requirements</w:t>
      </w:r>
      <w:r w:rsidR="0027155A">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207EB"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179F88BA" w14:textId="40742FAE" w:rsidR="00F47252" w:rsidRPr="0027155A" w:rsidRDefault="00F47252" w:rsidP="00431FB0">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155A">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nonfunctional requirements </w:t>
      </w: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7</w:t>
      </w:r>
    </w:p>
    <w:p w14:paraId="7E507CE6" w14:textId="541217A0" w:rsidR="00431FB0" w:rsidRPr="0027155A" w:rsidRDefault="00431FB0" w:rsidP="00431FB0">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Diagram ....................................................................................................... </w:t>
      </w:r>
      <w:r w:rsidR="00E207EB"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14:paraId="37F8C9E3" w14:textId="77777777" w:rsidR="00F47252" w:rsidRPr="0027155A" w:rsidRDefault="00431FB0" w:rsidP="00F47252">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Diagram ................................................................ </w:t>
      </w:r>
      <w:r w:rsidR="00E207EB"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14:paraId="2287C9F8" w14:textId="47AA2460" w:rsidR="00431FB0" w:rsidRPr="0027155A" w:rsidRDefault="00F47252" w:rsidP="00431FB0">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Architecture and Software </w:t>
      </w:r>
      <w:r w:rsidR="00431FB0"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w:t>
      </w: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4E5BF29B" w14:textId="0E64DB81" w:rsidR="00431FB0" w:rsidRPr="0027155A" w:rsidRDefault="00F47252" w:rsidP="00431FB0">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interface</w:t>
      </w:r>
      <w:r w:rsidR="00431FB0"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BDA1D3E" w14:textId="5483D416" w:rsidR="00F47252" w:rsidRPr="0027155A" w:rsidRDefault="00F47252" w:rsidP="00431FB0">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interface ........................................................................ 11</w:t>
      </w:r>
    </w:p>
    <w:p w14:paraId="2FF93EBE" w14:textId="0A222FFB" w:rsidR="00F47252" w:rsidRPr="0027155A" w:rsidRDefault="00F47252" w:rsidP="00431FB0">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to cover..................................................... 12</w:t>
      </w:r>
    </w:p>
    <w:p w14:paraId="67350EDB" w14:textId="78905595" w:rsidR="00431FB0" w:rsidRPr="0027155A" w:rsidRDefault="00F47252" w:rsidP="00431FB0">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Dependencies</w:t>
      </w:r>
      <w:r w:rsidR="00431FB0"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w:t>
      </w: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431FB0"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C5C8D0" w14:textId="56294C7B" w:rsidR="00431FB0" w:rsidRPr="0027155A" w:rsidRDefault="00F47252" w:rsidP="00431FB0">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to cover</w:t>
      </w:r>
      <w:r w:rsidR="00431FB0"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w:t>
      </w: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0967F1A4" w14:textId="10CE39BF" w:rsidR="00F47252" w:rsidRPr="0027155A" w:rsidRDefault="00F47252" w:rsidP="00431FB0">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 App Store..................................................... 13</w:t>
      </w:r>
    </w:p>
    <w:p w14:paraId="528A06AA" w14:textId="48AFFAF2" w:rsidR="00F47252" w:rsidRPr="0027155A" w:rsidRDefault="00F47252" w:rsidP="00431FB0">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Play ..................................................... 14</w:t>
      </w:r>
    </w:p>
    <w:p w14:paraId="18472D90" w14:textId="0B46B29B" w:rsidR="00F47252" w:rsidRPr="0027155A" w:rsidRDefault="00F47252" w:rsidP="00431FB0">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 Stack..................................................... 15</w:t>
      </w:r>
    </w:p>
    <w:p w14:paraId="1A27F816" w14:textId="38B00D36" w:rsidR="00F47252" w:rsidRPr="0027155A" w:rsidRDefault="00F47252" w:rsidP="00431FB0">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features..................................................... 1</w:t>
      </w:r>
      <w:r w:rsidR="00626BD9">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2275435C" w14:textId="4861CC88" w:rsidR="0027155A" w:rsidRPr="0027155A" w:rsidRDefault="0027155A" w:rsidP="0027155A">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features</w:t>
      </w:r>
      <w:r w:rsidR="00626BD9">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w:t>
      </w: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w:t>
      </w:r>
      <w:r w:rsidR="00626BD9">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4DB13619" w14:textId="30D794AE" w:rsidR="0027155A" w:rsidRDefault="0027155A" w:rsidP="00431FB0">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Requriements..................................................... 1</w:t>
      </w:r>
      <w:r w:rsidR="00626BD9">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14:paraId="29C055BD" w14:textId="4FB8968C" w:rsidR="000D0527" w:rsidRDefault="000D0527" w:rsidP="000D0527">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w:t>
      </w: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w:t>
      </w: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w:t>
      </w: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14:paraId="45B4E1C4" w14:textId="7A56F17B" w:rsidR="00A832AE" w:rsidRDefault="00A832AE" w:rsidP="00A832AE">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Passenger App</w:t>
      </w: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p w14:paraId="5ED2CC84" w14:textId="18B0FA59" w:rsidR="00A832AE" w:rsidRDefault="00A832AE" w:rsidP="00A832AE">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Driver App</w:t>
      </w: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p w14:paraId="65F2BE09" w14:textId="201C4265" w:rsidR="00A832AE" w:rsidRDefault="00A832AE" w:rsidP="00A832AE">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Panel</w:t>
      </w: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p w14:paraId="7CDB2957" w14:textId="02D2044E" w:rsidR="00A832AE" w:rsidRDefault="00A832AE" w:rsidP="00A832AE">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Dispatch Panel</w:t>
      </w: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p w14:paraId="10B5DB43" w14:textId="0FEDB190" w:rsidR="00431FB0" w:rsidRPr="0027155A" w:rsidRDefault="00431FB0" w:rsidP="00431FB0">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Reference </w:t>
      </w:r>
      <w:r w:rsidR="00561174"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27155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age ............................................................ </w:t>
      </w:r>
      <w:r w:rsid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r w:rsidR="0017379D">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r w:rsid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,25,26,27</w:t>
      </w:r>
    </w:p>
    <w:p w14:paraId="29CD3C99" w14:textId="073B8A80" w:rsidR="00431FB0" w:rsidRPr="00C45978" w:rsidRDefault="00431FB0" w:rsidP="00431FB0">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64B6DD" w14:textId="77777777" w:rsidR="00431FB0" w:rsidRPr="00C45978" w:rsidRDefault="00431FB0" w:rsidP="008C0DA0">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4B65B0" w14:textId="318ED779" w:rsidR="00431FB0" w:rsidRPr="00C45978" w:rsidRDefault="00431FB0" w:rsidP="00004762">
      <w:pPr>
        <w:pStyle w:val="Foo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DA7FAC" w14:textId="77777777" w:rsidR="008C0DA0" w:rsidRPr="00C45978" w:rsidRDefault="008C0DA0" w:rsidP="008C0DA0">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60E3FE" w14:textId="77777777" w:rsidR="008C0DA0" w:rsidRPr="00C45978" w:rsidRDefault="008C0DA0" w:rsidP="008C0DA0">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176070" w14:textId="77777777" w:rsidR="008C0DA0" w:rsidRPr="00C45978" w:rsidRDefault="008C0DA0" w:rsidP="008C0DA0">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DB8860" w14:textId="77777777" w:rsidR="008C0DA0" w:rsidRPr="00C45978" w:rsidRDefault="008C0DA0" w:rsidP="008C0DA0">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0B7CA1" w14:textId="77777777" w:rsidR="008C0DA0" w:rsidRPr="00C45978" w:rsidRDefault="008C0DA0" w:rsidP="008C0DA0">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2F2923" w14:textId="77777777" w:rsidR="00336CBE" w:rsidRPr="00C45978" w:rsidRDefault="00336CBE" w:rsidP="008C0DA0">
      <w:pP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CB2DB5" w14:textId="77777777" w:rsidR="00336CBE" w:rsidRPr="00C45978" w:rsidRDefault="00336CBE" w:rsidP="008C0DA0">
      <w:pP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96DB52" w14:textId="77777777" w:rsidR="00336CBE" w:rsidRPr="00C45978" w:rsidRDefault="00336CBE" w:rsidP="008C0DA0">
      <w:pP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A292CB" w14:textId="77777777" w:rsidR="00336CBE" w:rsidRPr="00C45978" w:rsidRDefault="00336CBE" w:rsidP="008C0DA0">
      <w:pP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4EB8C3" w14:textId="77777777" w:rsidR="00336CBE" w:rsidRPr="00C45978" w:rsidRDefault="00336CBE" w:rsidP="008C0DA0">
      <w:pP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37C194" w14:textId="77777777" w:rsidR="00336CBE" w:rsidRPr="00C45978" w:rsidRDefault="00336CBE" w:rsidP="008C0DA0">
      <w:pP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869976" w14:textId="77777777" w:rsidR="00336CBE" w:rsidRPr="00C45978" w:rsidRDefault="00336CBE" w:rsidP="008C0DA0">
      <w:pP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688B09" w14:textId="77777777" w:rsidR="00336CBE" w:rsidRPr="00C45978" w:rsidRDefault="00336CBE" w:rsidP="008C0DA0">
      <w:pP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AD8043" w14:textId="77777777" w:rsidR="00336CBE" w:rsidRPr="00C45978" w:rsidRDefault="00336CBE" w:rsidP="008C0DA0">
      <w:pP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097B70" w14:textId="77777777" w:rsidR="00336CBE" w:rsidRPr="00C45978" w:rsidRDefault="00336CBE" w:rsidP="008C0DA0">
      <w:pP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28DA19" w14:textId="77777777" w:rsidR="00336CBE" w:rsidRPr="00C45978" w:rsidRDefault="00336CBE" w:rsidP="008C0DA0">
      <w:pP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0D1976" w14:textId="54D1514D" w:rsidR="008C0DA0" w:rsidRPr="00C45978" w:rsidRDefault="008C0DA0" w:rsidP="008C0DA0">
      <w:pPr>
        <w:rPr>
          <w:rFonts w:ascii="Arial" w:hAnsi="Arial" w:cs="Arial"/>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Vision Statement - </w:t>
      </w:r>
    </w:p>
    <w:p w14:paraId="7C96C39E" w14:textId="77777777" w:rsidR="008C0DA0" w:rsidRPr="00C45978" w:rsidRDefault="008C0DA0" w:rsidP="008C0DA0">
      <w:pPr>
        <w:rPr>
          <w:rFonts w:ascii="Arial" w:hAnsi="Arial" w:cs="Arial"/>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DB78FD" w14:textId="77777777" w:rsidR="008C0DA0" w:rsidRPr="00C45978" w:rsidRDefault="008C0DA0" w:rsidP="008C0DA0">
      <w:pPr>
        <w:rPr>
          <w:rFonts w:ascii="Arial" w:hAnsi="Arial" w:cs="Arial"/>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BD4DAB" w14:textId="798323EC" w:rsidR="009D3D16" w:rsidRPr="00C45978" w:rsidRDefault="008C0DA0" w:rsidP="009D3D16">
      <w:pPr>
        <w:rPr>
          <w:rFonts w:ascii="Arial" w:hAnsi="Arial" w:cs="Arial"/>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Mission Statement </w:t>
      </w:r>
      <w:r w:rsidR="009D3D16" w:rsidRPr="00C45978">
        <w:rPr>
          <w:rFonts w:ascii="Arial" w:hAnsi="Arial" w:cs="Arial"/>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45978">
        <w:rPr>
          <w:rFonts w:ascii="Arial" w:hAnsi="Arial" w:cs="Arial"/>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F9A30B" w14:textId="6E2B16E1" w:rsidR="009D3D16" w:rsidRPr="00C45978" w:rsidRDefault="009D3D16" w:rsidP="009D3D16">
      <w:pPr>
        <w:rPr>
          <w:rFonts w:ascii="Arial" w:hAnsi="Arial" w:cs="Arial"/>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19BA71" w14:textId="2412288A" w:rsidR="009D3D16" w:rsidRPr="00C45978" w:rsidRDefault="009D3D16" w:rsidP="009D3D16">
      <w:pP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AA0568" w14:textId="009E475E" w:rsidR="009D3D16" w:rsidRPr="00C45978" w:rsidRDefault="009D3D16" w:rsidP="009D3D16">
      <w:pP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2499CB" w14:textId="3E2CE6E0" w:rsidR="009D3D16" w:rsidRPr="00C45978" w:rsidRDefault="009D3D16" w:rsidP="009D3D16">
      <w:pP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A1F46B" w14:textId="6F2A8CED" w:rsidR="009D3D16" w:rsidRPr="00C45978" w:rsidRDefault="009D3D16" w:rsidP="009D3D16">
      <w:pP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6D5B0E" w14:textId="544B04C5" w:rsidR="009D3D16" w:rsidRPr="00C45978" w:rsidRDefault="009D3D16" w:rsidP="009D3D16">
      <w:pP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02EDDB" w14:textId="546BC0CD" w:rsidR="009D3D16" w:rsidRPr="00C45978" w:rsidRDefault="009D3D16" w:rsidP="009D3D16">
      <w:pP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D054EF" w14:textId="07573436" w:rsidR="009D3D16" w:rsidRPr="00C45978" w:rsidRDefault="009D3D16" w:rsidP="009D3D16">
      <w:pP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2044E5" w14:textId="77777777" w:rsidR="00336CBE" w:rsidRPr="00C45978" w:rsidRDefault="00336CBE" w:rsidP="008C0DA0">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B5E850" w14:textId="77777777" w:rsidR="00336CBE" w:rsidRPr="00C45978" w:rsidRDefault="00336CBE" w:rsidP="008C0DA0">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593EBC" w14:textId="71FCFD4D" w:rsidR="008C0DA0" w:rsidRPr="00C45978" w:rsidRDefault="008C0DA0"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overview document</w:t>
      </w:r>
    </w:p>
    <w:p w14:paraId="13C8932F" w14:textId="77777777" w:rsidR="008C0DA0" w:rsidRPr="00C45978" w:rsidRDefault="008C0DA0" w:rsidP="008C0DA0">
      <w:pPr>
        <w:jc w:val="cente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C3204F" w14:textId="41767634" w:rsidR="008C0DA0" w:rsidRPr="00C45978" w:rsidRDefault="008C0DA0" w:rsidP="008C0DA0">
      <w:pPr>
        <w:jc w:val="cente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D3D16"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Woulib Project</w:t>
      </w:r>
      <w:r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see below]</w:t>
      </w:r>
    </w:p>
    <w:p w14:paraId="28BB2CF3" w14:textId="77777777" w:rsidR="008C0DA0" w:rsidRPr="00C45978" w:rsidRDefault="008C0DA0" w:rsidP="008C0DA0">
      <w:pPr>
        <w:jc w:val="cente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B82D3C" w14:textId="489A402D" w:rsidR="008C0DA0" w:rsidRPr="00C45978" w:rsidRDefault="008C0DA0" w:rsidP="008C0DA0">
      <w:pPr>
        <w:jc w:val="cente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D3D16"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06/09</w:t>
      </w:r>
      <w:r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p w14:paraId="47AC3129" w14:textId="77777777" w:rsidR="008C0DA0" w:rsidRPr="00C45978" w:rsidRDefault="008C0DA0"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E6CDFC" w14:textId="77777777" w:rsidR="008C0DA0" w:rsidRPr="00C45978" w:rsidRDefault="008C0DA0"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78F917" w14:textId="2FC0D225" w:rsidR="008C0DA0" w:rsidRPr="00C45978" w:rsidRDefault="009D3D16"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Woulib</w:t>
      </w:r>
      <w:r w:rsidR="008C0DA0"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w:t>
      </w:r>
    </w:p>
    <w:p w14:paraId="13F8B835" w14:textId="77777777" w:rsidR="008C0DA0" w:rsidRPr="00C45978" w:rsidRDefault="008C0DA0"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BF7C5B" w14:textId="6F6C9AE9" w:rsidR="008C0DA0" w:rsidRPr="00C45978" w:rsidRDefault="009D3D16" w:rsidP="008C0DA0">
      <w:pPr>
        <w:rPr>
          <w:rFonts w:ascii="Arial"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will this project have?</w:t>
      </w:r>
    </w:p>
    <w:p w14:paraId="18128441" w14:textId="77777777" w:rsidR="008C0DA0" w:rsidRPr="00C45978" w:rsidRDefault="008C0DA0" w:rsidP="008C0DA0">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68793F" w14:textId="77777777" w:rsidR="008C0DA0" w:rsidRPr="00C45978" w:rsidRDefault="008C0DA0"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overview statement</w:t>
      </w:r>
    </w:p>
    <w:p w14:paraId="5800323D" w14:textId="1E81D2A0" w:rsidR="008C0DA0" w:rsidRPr="00C45978" w:rsidRDefault="009D3D16"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will this project offer and how will it be different from others like </w:t>
      </w:r>
      <w:proofErr w:type="gramStart"/>
      <w:r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proofErr w:type="gramEnd"/>
    </w:p>
    <w:p w14:paraId="41567398" w14:textId="77777777" w:rsidR="008C0DA0" w:rsidRPr="00C45978" w:rsidRDefault="008C0DA0" w:rsidP="008C0DA0">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9D65BD" w14:textId="77777777" w:rsidR="008C0DA0" w:rsidRPr="00C45978" w:rsidRDefault="008C0DA0"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54BD22" w14:textId="77777777" w:rsidR="008C0DA0" w:rsidRPr="00C45978" w:rsidRDefault="008C0DA0"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 Background to project</w:t>
      </w:r>
    </w:p>
    <w:p w14:paraId="26E8810B" w14:textId="77777777" w:rsidR="008C0DA0" w:rsidRPr="00C45978" w:rsidRDefault="008C0DA0"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5034CC" w14:textId="77777777" w:rsidR="008C0DA0" w:rsidRPr="00C45978" w:rsidRDefault="008C0DA0"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061CED" w14:textId="77777777" w:rsidR="008C0DA0" w:rsidRPr="00C45978" w:rsidRDefault="008C0DA0"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case</w:t>
      </w:r>
    </w:p>
    <w:p w14:paraId="6D906705" w14:textId="77777777" w:rsidR="008C0DA0" w:rsidRPr="00C45978" w:rsidRDefault="008C0DA0"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0A4942" w14:textId="77777777" w:rsidR="008C0DA0" w:rsidRPr="00C45978" w:rsidRDefault="008C0DA0"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D2A6A0" w14:textId="5EECDF02" w:rsidR="004F150E" w:rsidRPr="004F150E" w:rsidRDefault="008C0DA0" w:rsidP="004F150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Deliverables</w:t>
      </w:r>
      <w:r w:rsidR="004F150E">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F150E" w:rsidRPr="004F150E">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a tangible or intangible good or service produced as a result of a project that is intended to be delivered to a customer. A deliverable could be a report, a </w:t>
      </w:r>
      <w:r w:rsidR="004F150E" w:rsidRPr="004F150E">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document, a software product, a server upgrade or any other building block of an overall project</w:t>
      </w:r>
    </w:p>
    <w:p w14:paraId="55A96ECC" w14:textId="074EFF0D" w:rsidR="008C0DA0" w:rsidRPr="00C45978" w:rsidRDefault="008C0DA0"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0C71D5" w14:textId="77777777" w:rsidR="008C0DA0" w:rsidRPr="00C45978" w:rsidRDefault="008C0DA0"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A97E0B" w14:textId="5E307274" w:rsidR="008C0DA0" w:rsidRPr="00C45978" w:rsidRDefault="008C0DA0"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552BAF" w14:textId="77777777" w:rsidR="008C0DA0" w:rsidRPr="00C45978" w:rsidRDefault="008C0DA0"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79C18D" w14:textId="77777777" w:rsidR="008C0DA0" w:rsidRPr="00C45978" w:rsidRDefault="008C0DA0"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030421" w14:textId="77777777" w:rsidR="008C0DA0" w:rsidRPr="00C45978" w:rsidRDefault="008C0DA0"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Constraints</w:t>
      </w:r>
    </w:p>
    <w:p w14:paraId="4DC251E2" w14:textId="77777777" w:rsidR="008C0DA0" w:rsidRPr="00C45978" w:rsidRDefault="008C0DA0"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381E08" w14:textId="77777777" w:rsidR="008C0DA0" w:rsidRPr="00C45978" w:rsidRDefault="008C0DA0"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E4DDC5" w14:textId="77777777" w:rsidR="008C0DA0" w:rsidRPr="00C45978" w:rsidRDefault="008C0DA0"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1C7F44" w14:textId="77777777" w:rsidR="008C0DA0" w:rsidRPr="00C45978" w:rsidRDefault="008C0DA0"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people / Key stakeholders</w:t>
      </w:r>
    </w:p>
    <w:p w14:paraId="494B5674" w14:textId="77777777" w:rsidR="008C0DA0" w:rsidRPr="00C45978" w:rsidRDefault="008C0DA0"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4078A1" w14:textId="77777777" w:rsidR="008C0DA0" w:rsidRPr="00C45978" w:rsidRDefault="008C0DA0"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60A62F" w14:textId="77777777" w:rsidR="008C0DA0" w:rsidRPr="00C45978" w:rsidRDefault="008C0DA0" w:rsidP="008C0DA0">
      <w:pPr>
        <w:ind w:firstLine="720"/>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lead or project manager</w:t>
      </w:r>
    </w:p>
    <w:p w14:paraId="1D9CBCFA" w14:textId="77777777" w:rsidR="008C0DA0" w:rsidRPr="00C45978" w:rsidRDefault="008C0DA0" w:rsidP="008C0DA0">
      <w:pPr>
        <w:ind w:firstLine="720"/>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0A8210" w14:textId="77777777" w:rsidR="008C0DA0" w:rsidRPr="00C45978" w:rsidRDefault="008C0DA0" w:rsidP="008C0DA0">
      <w:pPr>
        <w:ind w:left="720"/>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 or named contact in the area of the business the project is being carried out for</w:t>
      </w:r>
    </w:p>
    <w:p w14:paraId="60447B61" w14:textId="77777777" w:rsidR="008C0DA0" w:rsidRPr="00C45978" w:rsidRDefault="008C0DA0" w:rsidP="008C0DA0">
      <w:pPr>
        <w:ind w:firstLine="720"/>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3E1AEB" w14:textId="77777777" w:rsidR="008C0DA0" w:rsidRPr="00C45978" w:rsidRDefault="008C0DA0" w:rsidP="008C0DA0">
      <w:pPr>
        <w:ind w:firstLine="720"/>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administration</w:t>
      </w:r>
    </w:p>
    <w:p w14:paraId="3D4A51AD" w14:textId="03A3C0CF" w:rsidR="008C0DA0" w:rsidRPr="00C45978" w:rsidRDefault="008C0DA0" w:rsidP="009D3D16">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14:paraId="672C2DFD" w14:textId="77777777" w:rsidR="008C0DA0" w:rsidRPr="00C45978" w:rsidRDefault="008C0DA0"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ED4271" w14:textId="77777777" w:rsidR="008C0DA0" w:rsidRPr="00C45978" w:rsidRDefault="008C0DA0"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scope</w:t>
      </w:r>
    </w:p>
    <w:p w14:paraId="2A81320E" w14:textId="40E4A46A" w:rsidR="008C0DA0" w:rsidRPr="00C45978" w:rsidRDefault="009D3D16"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depth on what will the project have</w:t>
      </w:r>
    </w:p>
    <w:p w14:paraId="059C6143" w14:textId="1E843CF1" w:rsidR="008C0DA0" w:rsidRPr="00C45978" w:rsidRDefault="008C0DA0"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4BFDE3" w14:textId="77777777" w:rsidR="008C0DA0" w:rsidRPr="00C45978" w:rsidRDefault="008C0DA0"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57D04C" w14:textId="77777777" w:rsidR="008C0DA0" w:rsidRPr="00C45978" w:rsidRDefault="008C0DA0"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 of scope</w:t>
      </w:r>
    </w:p>
    <w:p w14:paraId="33E1419A" w14:textId="272A5FCE" w:rsidR="008C0DA0" w:rsidRPr="00C45978" w:rsidRDefault="009D3D16"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the project won</w:t>
      </w:r>
      <w:r w:rsidR="00BE7325"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offer upon release</w:t>
      </w:r>
    </w:p>
    <w:p w14:paraId="639E7EF2" w14:textId="77777777" w:rsidR="008C0DA0" w:rsidRPr="00C45978" w:rsidRDefault="008C0DA0" w:rsidP="008C0DA0">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66D52B" w14:textId="2F9F9064" w:rsidR="00ED653D" w:rsidRPr="00C45978" w:rsidRDefault="00ED653D">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7310C7" w14:textId="34576637" w:rsidR="008C0DA0" w:rsidRPr="00C45978" w:rsidRDefault="008C0DA0">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F92BDB" w14:textId="4D14208D" w:rsidR="008C0DA0" w:rsidRPr="00C45978" w:rsidRDefault="008C0DA0">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8E6B5A" w14:textId="56CB31C6" w:rsidR="008C0DA0" w:rsidRPr="00C45978" w:rsidRDefault="008C0DA0" w:rsidP="008C0DA0">
      <w:pPr>
        <w:textAlignment w:val="baseline"/>
        <w:outlineLvl w:val="2"/>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5F21">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Functional requirements </w:t>
      </w:r>
      <w:r w:rsidRPr="00C45978">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E7325" w:rsidRPr="00C45978">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defines the basic system behavior or what the system does or must do</w:t>
      </w:r>
    </w:p>
    <w:p w14:paraId="50B94EC9" w14:textId="77777777" w:rsidR="008C0DA0" w:rsidRPr="00C45978" w:rsidRDefault="008C0DA0" w:rsidP="008C0DA0">
      <w:pPr>
        <w:numPr>
          <w:ilvl w:val="0"/>
          <w:numId w:val="1"/>
        </w:numPr>
        <w:spacing w:before="150" w:after="150" w:line="300" w:lineRule="atLeast"/>
        <w:ind w:hanging="216"/>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Descriptions of data to be entered into the system</w:t>
      </w:r>
    </w:p>
    <w:p w14:paraId="70104EDB" w14:textId="77777777" w:rsidR="008C0DA0" w:rsidRPr="00C45978" w:rsidRDefault="008C0DA0" w:rsidP="008C0DA0">
      <w:pPr>
        <w:numPr>
          <w:ilvl w:val="0"/>
          <w:numId w:val="1"/>
        </w:numPr>
        <w:spacing w:before="150" w:after="150" w:line="300" w:lineRule="atLeast"/>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Descriptions of operations performed by each screen</w:t>
      </w:r>
    </w:p>
    <w:p w14:paraId="3CAE1F98" w14:textId="77777777" w:rsidR="008C0DA0" w:rsidRPr="00C45978" w:rsidRDefault="008C0DA0" w:rsidP="008C0DA0">
      <w:pPr>
        <w:numPr>
          <w:ilvl w:val="0"/>
          <w:numId w:val="1"/>
        </w:numPr>
        <w:spacing w:before="150" w:after="150" w:line="300" w:lineRule="atLeast"/>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Descriptions of workflows performed by the system</w:t>
      </w:r>
    </w:p>
    <w:p w14:paraId="7EFEE3C1" w14:textId="77777777" w:rsidR="008C0DA0" w:rsidRPr="00C45978" w:rsidRDefault="008C0DA0" w:rsidP="008C0DA0">
      <w:pPr>
        <w:numPr>
          <w:ilvl w:val="0"/>
          <w:numId w:val="1"/>
        </w:numPr>
        <w:spacing w:before="150" w:after="150" w:line="300" w:lineRule="atLeast"/>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Descriptions of system reports or other outputs</w:t>
      </w:r>
    </w:p>
    <w:p w14:paraId="137465A4" w14:textId="255B2F0F" w:rsidR="008C0DA0" w:rsidRPr="00C45978" w:rsidRDefault="008C0DA0" w:rsidP="008C0DA0">
      <w:pPr>
        <w:numPr>
          <w:ilvl w:val="0"/>
          <w:numId w:val="1"/>
        </w:numPr>
        <w:spacing w:before="150" w:after="150" w:line="300" w:lineRule="atLeast"/>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 can</w:t>
      </w:r>
      <w:r w:rsidR="00BE7325"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one</w:t>
      </w:r>
      <w:r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enter the data into the system?</w:t>
      </w:r>
    </w:p>
    <w:p w14:paraId="3979F259" w14:textId="257B318C" w:rsidR="0027155A" w:rsidRDefault="008C0DA0" w:rsidP="0027155A">
      <w:pPr>
        <w:numPr>
          <w:ilvl w:val="0"/>
          <w:numId w:val="1"/>
        </w:numPr>
        <w:spacing w:before="150" w:after="150" w:line="300" w:lineRule="atLeast"/>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the system meets applicable regulatory requirements</w:t>
      </w:r>
    </w:p>
    <w:p w14:paraId="02289351" w14:textId="69A83A87" w:rsidR="0027155A" w:rsidRDefault="0027155A" w:rsidP="0027155A">
      <w:pPr>
        <w:spacing w:before="150" w:after="150" w:line="300" w:lineRule="atLeast"/>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DA3E69" w14:textId="50992C2B" w:rsidR="0027155A" w:rsidRDefault="0027155A" w:rsidP="0027155A">
      <w:pPr>
        <w:spacing w:before="150" w:after="150" w:line="300" w:lineRule="atLeast"/>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40485D" w14:textId="0024C9FE" w:rsidR="0027155A" w:rsidRDefault="0027155A" w:rsidP="0027155A">
      <w:pPr>
        <w:spacing w:before="150" w:after="150" w:line="300" w:lineRule="atLeast"/>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65BD36" w14:textId="40189357" w:rsidR="0027155A" w:rsidRDefault="0027155A" w:rsidP="0027155A">
      <w:pPr>
        <w:spacing w:before="150" w:after="150" w:line="300" w:lineRule="atLeast"/>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D946DA" w14:textId="6F7FCF4A" w:rsidR="0027155A" w:rsidRDefault="0027155A" w:rsidP="0027155A">
      <w:pPr>
        <w:spacing w:before="150" w:after="150" w:line="300" w:lineRule="atLeast"/>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404FA2" w14:textId="5F3BB62B" w:rsidR="0027155A" w:rsidRDefault="0027155A" w:rsidP="0027155A">
      <w:pPr>
        <w:spacing w:before="150" w:after="150" w:line="300" w:lineRule="atLeast"/>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C871EE" w14:textId="74C776EC" w:rsidR="0027155A" w:rsidRDefault="0027155A" w:rsidP="0027155A">
      <w:pPr>
        <w:spacing w:before="150" w:after="150" w:line="300" w:lineRule="atLeast"/>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2A362B" w14:textId="256CE1F8" w:rsidR="0027155A" w:rsidRDefault="0027155A" w:rsidP="0027155A">
      <w:pPr>
        <w:spacing w:before="150" w:after="150" w:line="300" w:lineRule="atLeast"/>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25B278" w14:textId="0A3C9B76" w:rsidR="0027155A" w:rsidRDefault="0027155A" w:rsidP="0027155A">
      <w:pPr>
        <w:spacing w:before="150" w:after="150" w:line="300" w:lineRule="atLeast"/>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24A6A1" w14:textId="77777777" w:rsidR="0027155A" w:rsidRPr="0027155A" w:rsidRDefault="0027155A" w:rsidP="0027155A">
      <w:pPr>
        <w:spacing w:before="150" w:after="150" w:line="300" w:lineRule="atLeast"/>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60CF0B" w14:textId="77777777" w:rsidR="00CF3A2A" w:rsidRDefault="00CF3A2A" w:rsidP="008C0DA0">
      <w:pPr>
        <w:pStyle w:val="Heading3"/>
        <w:spacing w:before="0" w:after="180"/>
        <w:textAlignment w:val="baseline"/>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CAA851" w14:textId="77777777" w:rsidR="00CF3A2A" w:rsidRDefault="00CF3A2A" w:rsidP="008C0DA0">
      <w:pPr>
        <w:pStyle w:val="Heading3"/>
        <w:spacing w:before="0" w:after="180"/>
        <w:textAlignment w:val="baseline"/>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076F69" w14:textId="00F3A341" w:rsidR="008C0DA0" w:rsidRPr="00CF3A2A" w:rsidRDefault="008C0DA0" w:rsidP="008C0DA0">
      <w:pPr>
        <w:pStyle w:val="Heading3"/>
        <w:spacing w:before="0" w:after="180"/>
        <w:textAlignment w:val="baseline"/>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A2A">
        <w:rPr>
          <w:rFonts w:ascii="Arial" w:hAnsi="Arial" w:cs="Arial"/>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Non-Functional requirements </w:t>
      </w:r>
      <w:r w:rsidR="00BE7325" w:rsidRPr="00CF3A2A">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Shows specify how the system should complete an induvial task</w:t>
      </w:r>
    </w:p>
    <w:p w14:paraId="7FE85041" w14:textId="77777777" w:rsidR="00E207EB" w:rsidRPr="00CF3A2A" w:rsidRDefault="00E207EB" w:rsidP="008C0DA0">
      <w:pPr>
        <w:pStyle w:val="Heading3"/>
        <w:spacing w:before="0" w:after="180"/>
        <w:textAlignment w:val="baseline"/>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079853" w14:textId="78DAAE2C" w:rsidR="00E207EB" w:rsidRPr="00CF3A2A" w:rsidRDefault="00E207EB" w:rsidP="008C0DA0">
      <w:pPr>
        <w:pStyle w:val="Heading3"/>
        <w:spacing w:before="0" w:after="180"/>
        <w:textAlignment w:val="baseline"/>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A2A">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w:t>
      </w:r>
    </w:p>
    <w:p w14:paraId="1949FF9D" w14:textId="77777777" w:rsidR="008C0DA0" w:rsidRPr="00CF3A2A" w:rsidRDefault="008C0DA0" w:rsidP="008C0DA0">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A2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Capacity- </w:t>
      </w:r>
      <w:r w:rsidRPr="00CF3A2A">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maximum amount that something can contain</w:t>
      </w:r>
    </w:p>
    <w:p w14:paraId="46DFF62A" w14:textId="77777777" w:rsidR="008C0DA0" w:rsidRPr="00CF3A2A" w:rsidRDefault="008C0DA0" w:rsidP="008C0DA0">
      <w:pPr>
        <w:pStyle w:val="NormalWeb"/>
        <w:spacing w:before="0" w:beforeAutospacing="0" w:after="0" w:afterAutospacing="0"/>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F371B7" w14:textId="77777777" w:rsidR="008C0DA0" w:rsidRPr="00CF3A2A" w:rsidRDefault="008C0DA0" w:rsidP="008C0DA0">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A2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Security - </w:t>
      </w:r>
      <w:r w:rsidRPr="00CF3A2A">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security requirements, both for the physical installation and from a cyber perspective?</w:t>
      </w:r>
    </w:p>
    <w:p w14:paraId="4E5E45C2" w14:textId="77777777" w:rsidR="008C0DA0" w:rsidRPr="00CF3A2A" w:rsidRDefault="008C0DA0" w:rsidP="008C0DA0">
      <w:pPr>
        <w:pStyle w:val="NormalWeb"/>
        <w:spacing w:before="0" w:beforeAutospacing="0" w:after="0" w:afterAutospacing="0"/>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A6F9DF" w14:textId="77777777" w:rsidR="008C0DA0" w:rsidRPr="00CF3A2A" w:rsidRDefault="008C0DA0" w:rsidP="008C0DA0">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A2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Usability- </w:t>
      </w:r>
      <w:r w:rsidRPr="00CF3A2A">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focuses on the appearance of the user interface and how people interact with it. What color are the screens? How big are the buttons?</w:t>
      </w:r>
    </w:p>
    <w:p w14:paraId="4DCCA40C" w14:textId="77777777" w:rsidR="008C0DA0" w:rsidRPr="00CF3A2A" w:rsidRDefault="008C0DA0" w:rsidP="008C0DA0">
      <w:pPr>
        <w:pStyle w:val="NormalWeb"/>
        <w:spacing w:before="0" w:beforeAutospacing="0" w:after="0" w:afterAutospacing="0"/>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E3780" w14:textId="77777777" w:rsidR="008C0DA0" w:rsidRPr="00CF3A2A" w:rsidRDefault="008C0DA0" w:rsidP="008C0DA0">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A2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Maintainability- </w:t>
      </w:r>
      <w:r w:rsidRPr="00CF3A2A">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defined as the probability of performing a successful repair action within a given time.</w:t>
      </w:r>
    </w:p>
    <w:p w14:paraId="22640CDB" w14:textId="77777777" w:rsidR="008C0DA0" w:rsidRPr="00CF3A2A" w:rsidRDefault="008C0DA0" w:rsidP="008C0DA0">
      <w:pPr>
        <w:pStyle w:val="NormalWeb"/>
        <w:spacing w:before="0" w:beforeAutospacing="0" w:after="0" w:afterAutospacing="0"/>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4E01DA" w14:textId="60B60105" w:rsidR="008C0DA0" w:rsidRPr="00CF3A2A" w:rsidRDefault="008C0DA0" w:rsidP="008C0DA0">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A2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Serviceability- t</w:t>
      </w:r>
      <w:r w:rsidRPr="00CF3A2A">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quality of being able to provide good service. serviceableness, usability, </w:t>
      </w:r>
      <w:r w:rsidR="00B75BA7" w:rsidRPr="00CF3A2A">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useableness</w:t>
      </w:r>
      <w:r w:rsidRPr="00CF3A2A">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useableness. usefulness, utility - the quality of being of practical use.</w:t>
      </w:r>
    </w:p>
    <w:p w14:paraId="12A9EF4D" w14:textId="77777777" w:rsidR="008C0DA0" w:rsidRPr="00CF3A2A" w:rsidRDefault="008C0DA0" w:rsidP="008C0DA0">
      <w:pPr>
        <w:pStyle w:val="NormalWeb"/>
        <w:spacing w:before="0" w:beforeAutospacing="0" w:after="0" w:afterAutospacing="0"/>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4E0E0E" w14:textId="77777777" w:rsidR="008C0DA0" w:rsidRPr="00CF3A2A" w:rsidRDefault="008C0DA0" w:rsidP="008C0DA0">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A2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Reliability- t</w:t>
      </w:r>
      <w:r w:rsidRPr="00CF3A2A">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degree to which the result of a measurement, calculation, or specification can be depended on to be accurate.</w:t>
      </w:r>
    </w:p>
    <w:p w14:paraId="797DE196" w14:textId="77777777" w:rsidR="008C0DA0" w:rsidRPr="00CF3A2A" w:rsidRDefault="008C0DA0" w:rsidP="008C0DA0">
      <w:pPr>
        <w:pStyle w:val="NormalWeb"/>
        <w:spacing w:before="0" w:beforeAutospacing="0" w:after="0" w:afterAutospacing="0"/>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4421AA" w14:textId="423A6631" w:rsidR="008C0DA0" w:rsidRPr="00CF3A2A" w:rsidRDefault="008C0DA0" w:rsidP="008C0DA0">
      <w:pP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A2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Performance- </w:t>
      </w:r>
      <w:r w:rsidRPr="00CF3A2A">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fast does it need to operate?</w:t>
      </w:r>
    </w:p>
    <w:p w14:paraId="556F2C88" w14:textId="250C493B" w:rsidR="00CF3A2A" w:rsidRPr="00CF3A2A" w:rsidRDefault="00CF3A2A" w:rsidP="008C0DA0">
      <w:pP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E1EE50" w14:textId="77777777" w:rsidR="00CF3A2A" w:rsidRPr="00CF3A2A" w:rsidRDefault="00CF3A2A" w:rsidP="00CF3A2A">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A2A">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Integrity</w:t>
      </w:r>
    </w:p>
    <w:p w14:paraId="31074445" w14:textId="77777777" w:rsidR="00CF3A2A" w:rsidRPr="00CF3A2A" w:rsidRDefault="00CF3A2A" w:rsidP="00CF3A2A">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A2A">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Availability</w:t>
      </w:r>
      <w:r w:rsidRPr="00CF3A2A">
        <w:rPr>
          <w:rStyle w:val="apple-converted-space"/>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E7E863D" w14:textId="77777777" w:rsidR="00CF3A2A" w:rsidRPr="00CF3A2A" w:rsidRDefault="00CF3A2A" w:rsidP="00CF3A2A">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A2A">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Environmental</w:t>
      </w:r>
      <w:r w:rsidRPr="00CF3A2A">
        <w:rPr>
          <w:rStyle w:val="apple-converted-space"/>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C64551A" w14:textId="77777777" w:rsidR="00CF3A2A" w:rsidRPr="00CF3A2A" w:rsidRDefault="00CF3A2A" w:rsidP="00CF3A2A">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A2A">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Integrity</w:t>
      </w:r>
    </w:p>
    <w:p w14:paraId="713A888A" w14:textId="77777777" w:rsidR="00CF3A2A" w:rsidRPr="00CF3A2A" w:rsidRDefault="00CF3A2A" w:rsidP="00CF3A2A">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A2A">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Manageability</w:t>
      </w:r>
    </w:p>
    <w:p w14:paraId="63621E85" w14:textId="77777777" w:rsidR="00CF3A2A" w:rsidRPr="00C45978" w:rsidRDefault="00CF3A2A" w:rsidP="008C0DA0">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3699F" w14:textId="214603CD" w:rsidR="00FA69F2" w:rsidRPr="00C45978" w:rsidRDefault="00FA69F2" w:rsidP="00CF3A2A">
      <w:pPr>
        <w:jc w:val="center"/>
        <w:rPr>
          <w:rFonts w:ascii="Arial" w:hAnsi="Arial" w:cs="Arial"/>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Diagrams</w:t>
      </w:r>
    </w:p>
    <w:p w14:paraId="76EAFCEF" w14:textId="455DE8A9" w:rsidR="00BE7325" w:rsidRPr="00C45978" w:rsidRDefault="00BE7325" w:rsidP="00BE7325">
      <w:pPr>
        <w:spacing w:after="180" w:line="360" w:lineRule="auto"/>
        <w:jc w:val="center"/>
        <w:rPr>
          <w:rFonts w:ascii="Arial" w:eastAsiaTheme="minorHAnsi"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Workflow</w:t>
      </w:r>
      <w:r w:rsidR="008C0DA0" w:rsidRPr="00C45978">
        <w:rPr>
          <w:rFonts w:ascii="Arial" w:hAnsi="Arial" w:cs="Arial"/>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Diagram</w:t>
      </w:r>
      <w:r w:rsidRPr="00C45978">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45978">
        <w:rPr>
          <w:rFonts w:ascii="Arial" w:eastAsiaTheme="minorHAnsi"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workflow diagram is a visual representation of a business process usually done through a flowchart. It uses standardized symbols to describe the exact steps needed to complete a process, as well as pointing out individuals responsible for each step.</w:t>
      </w:r>
    </w:p>
    <w:p w14:paraId="06537C38" w14:textId="582FFDBE" w:rsidR="00BE7325" w:rsidRDefault="00BE7325" w:rsidP="008C0DA0">
      <w:pPr>
        <w:rPr>
          <w:rFonts w:ascii="Arial" w:eastAsiaTheme="minorEastAsia"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45978">
        <w:rPr>
          <w:rFonts w:ascii="Arial" w:hAnsi="Arial" w:cs="Arial"/>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Activate Diagram</w:t>
      </w:r>
      <w:r w:rsidRPr="00C45978">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45978">
        <w:rPr>
          <w:rFonts w:ascii="Arial" w:eastAsiaTheme="minorEastAsia"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describe how activities are coordinated to provide a service which can be at different levels of abstraction. Typically, an event needs to be achieved by some operations, particularly where the operation is intended to achieve a number of different things that require coordination, or how the events in a single use case relate to one another, in particular, use cases where activities may overlap and require coordination.</w:t>
      </w:r>
    </w:p>
    <w:p w14:paraId="4426369E" w14:textId="77777777" w:rsidR="00DE270A" w:rsidRPr="00C45978" w:rsidRDefault="00DE270A" w:rsidP="008C0DA0">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F6008F" w14:textId="40559FB6" w:rsidR="00BE7325" w:rsidRPr="00C45978" w:rsidRDefault="00B75BA7" w:rsidP="00BE7325">
      <w:pPr>
        <w:jc w:val="center"/>
        <w:rPr>
          <w:rFonts w:ascii="Arial" w:eastAsia="SimSun" w:hAnsi="Arial" w:cs="Arial"/>
          <w:bCs/>
          <w:color w:val="000000" w:themeColor="text1"/>
          <w:sz w:val="36"/>
          <w:szCs w:val="36"/>
          <w:shd w:val="clear" w:color="auto" w:fill="FEFEF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eastAsia="SimSun" w:hAnsi="Arial" w:cs="Arial"/>
          <w:bCs/>
          <w:color w:val="000000" w:themeColor="text1"/>
          <w:sz w:val="36"/>
          <w:szCs w:val="36"/>
          <w:u w:val="single"/>
          <w:shd w:val="clear" w:color="auto" w:fill="FEFEF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CA</w:t>
      </w:r>
      <w:r w:rsidR="00BE7325" w:rsidRPr="00C45978">
        <w:rPr>
          <w:rFonts w:ascii="Arial" w:eastAsia="SimSun" w:hAnsi="Arial" w:cs="Arial"/>
          <w:bCs/>
          <w:color w:val="000000" w:themeColor="text1"/>
          <w:sz w:val="36"/>
          <w:szCs w:val="36"/>
          <w:u w:val="single"/>
          <w:shd w:val="clear" w:color="auto" w:fill="FEFEF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w:t>
      </w:r>
      <w:r w:rsidR="00BE7325" w:rsidRPr="00C45978">
        <w:rPr>
          <w:rFonts w:ascii="Arial" w:eastAsia="SimSun" w:hAnsi="Arial" w:cs="Arial"/>
          <w:bCs/>
          <w:color w:val="000000" w:themeColor="text1"/>
          <w:sz w:val="36"/>
          <w:szCs w:val="36"/>
          <w:shd w:val="clear" w:color="auto" w:fill="FEFEF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-describe how activities are coordinated to provide a service which can be at different levels of abstraction. Typically, an event needs to be achieved by some operations, particularly where the operation is intended to achieve a number of different things that require coordination, or how the events in a single use case relate to one another, in particular, use cases where activities may overlap and require coordination.</w:t>
      </w:r>
    </w:p>
    <w:p w14:paraId="522D60B1" w14:textId="15523E4B" w:rsidR="00B75BA7" w:rsidRPr="00C45978" w:rsidRDefault="00B75BA7" w:rsidP="00B75BA7">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0FF396" w14:textId="7C1DAD29" w:rsidR="00B75BA7" w:rsidRPr="00C45978" w:rsidRDefault="00B75BA7" w:rsidP="00BE7325">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D3CED8" w14:textId="3AB1606A" w:rsidR="009462DE" w:rsidRPr="00C45978" w:rsidRDefault="009462DE" w:rsidP="00154146">
      <w:pPr>
        <w:jc w:val="cente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w:t>
      </w:r>
      <w:r w:rsidR="007353CD" w:rsidRPr="00C45978">
        <w:rPr>
          <w:rFonts w:ascii="Arial" w:hAnsi="Arial" w:cs="Arial"/>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C45978">
        <w:rPr>
          <w:rFonts w:ascii="Arial" w:hAnsi="Arial" w:cs="Arial"/>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7353CD" w:rsidRPr="00C45978">
        <w:rPr>
          <w:rFonts w:ascii="Arial" w:hAnsi="Arial" w:cs="Arial"/>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C45978">
        <w:rPr>
          <w:rFonts w:ascii="Arial" w:hAnsi="Arial" w:cs="Arial"/>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Relationship Diagram</w:t>
      </w:r>
      <w:r w:rsidR="00BE7325"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describe how activities are coordinated to provide a service which can be at different levels of abstraction. Typically, an event needs to be achieved by some operations, particularly where the operation is intended to achieve a number of different things that require coordination, or how the events in a single use case relate to one another, in particular, use cases where activities may overlap and require coordination.</w:t>
      </w:r>
    </w:p>
    <w:p w14:paraId="67AFDC0E" w14:textId="38960398" w:rsidR="009462DE" w:rsidRPr="00C45978" w:rsidRDefault="009462DE" w:rsidP="009462DE">
      <w:pPr>
        <w:jc w:val="cente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7AC4C0" w14:textId="266B29C5" w:rsidR="00BE7325" w:rsidRPr="00C45978" w:rsidRDefault="00BE7325" w:rsidP="00BE7325">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sequence </w:t>
      </w:r>
      <w:r w:rsidRPr="00C45978">
        <w:rPr>
          <w:rFonts w:ascii="Arial" w:hAnsi="Arial" w:cs="Arial"/>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r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w:t>
      </w:r>
      <w:r w:rsidRPr="00C45978">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 diagram</w:t>
      </w:r>
      <w:r w:rsidRPr="00C4597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shows object interactions arranged in time sequence. It depicts the objects involved in the scenario and the sequence of messages exchanged between the objects needed to carry out the functionality of the scenario. </w:t>
      </w:r>
    </w:p>
    <w:p w14:paraId="782E3FC2" w14:textId="2150E379" w:rsidR="00FA69F2" w:rsidRPr="00C45978" w:rsidRDefault="00FA69F2" w:rsidP="00BE7325">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33654F" w14:textId="090A2803" w:rsidR="00FA69F2" w:rsidRPr="00DE270A" w:rsidRDefault="00FA69F2" w:rsidP="00DE270A">
      <w:pPr>
        <w:jc w:val="center"/>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bCs/>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Unified Modeling Language Diagram</w:t>
      </w:r>
      <w:r w:rsidRPr="00C45978">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45978">
        <w:rPr>
          <w:rFonts w:ascii="Cooper Black" w:eastAsiaTheme="minorEastAsia" w:hAnsi="Cooper Black"/>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45978">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help system and software developers for specifying, visualizing, constructing, and documenting the artifacts of software systems, as well as for business modeling and other non-software systems</w:t>
      </w:r>
    </w:p>
    <w:p w14:paraId="18280FED" w14:textId="77777777" w:rsidR="00FA69F2" w:rsidRPr="00C45978" w:rsidRDefault="00FA69F2" w:rsidP="00FA69F2">
      <w:pPr>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F7B510" w14:textId="77777777" w:rsidR="00FA69F2" w:rsidRPr="00C45978" w:rsidRDefault="00FA69F2" w:rsidP="00FA69F2">
      <w:pP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Deployment Diagram</w:t>
      </w:r>
      <w:r w:rsidRPr="00C45978">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45978">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UML, deployment diagrams are used to visualize the static aspect of these physical nodes and their relationships and to specify their details for construction</w:t>
      </w:r>
      <w:r w:rsidRPr="00C45978">
        <w:rPr>
          <w:rFonts w:ascii="Arial" w:hAnsi="Arial" w:cs="Arial"/>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3167C0" w14:textId="17DAA49D" w:rsidR="009462DE" w:rsidRPr="00C45978" w:rsidRDefault="009462DE" w:rsidP="00BE7325">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B13B84" w14:textId="77777777" w:rsidR="00B75BA7" w:rsidRPr="00C45978" w:rsidRDefault="00B75BA7" w:rsidP="009462DE">
      <w:pPr>
        <w:rPr>
          <w:rFonts w:ascii="Arial" w:hAnsi="Arial" w:cs="Arial"/>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7615E2" w14:textId="77777777" w:rsidR="00B75BA7" w:rsidRPr="00C45978" w:rsidRDefault="00B75BA7" w:rsidP="009462DE">
      <w:pPr>
        <w:rPr>
          <w:rFonts w:ascii="Arial" w:hAnsi="Arial" w:cs="Arial"/>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085290" w14:textId="77777777" w:rsidR="00F47252" w:rsidRDefault="00F47252" w:rsidP="00282F75">
      <w:pPr>
        <w:jc w:val="right"/>
        <w:rPr>
          <w:rFonts w:ascii="Arial" w:hAnsi="Arial" w:cs="Arial"/>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97D80E" w14:textId="77777777" w:rsidR="0027155A" w:rsidRDefault="0027155A" w:rsidP="00282F75">
      <w:pPr>
        <w:jc w:val="right"/>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4CC509" w14:textId="77777777" w:rsidR="0027155A" w:rsidRDefault="0027155A" w:rsidP="00282F75">
      <w:pPr>
        <w:jc w:val="right"/>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21D343" w14:textId="77777777" w:rsidR="0027155A" w:rsidRDefault="0027155A" w:rsidP="00282F75">
      <w:pPr>
        <w:jc w:val="right"/>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33852A" w14:textId="77777777" w:rsidR="0027155A" w:rsidRDefault="0027155A" w:rsidP="00282F75">
      <w:pPr>
        <w:jc w:val="right"/>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F1AAC3" w14:textId="77777777" w:rsidR="0027155A" w:rsidRDefault="0027155A" w:rsidP="00282F75">
      <w:pPr>
        <w:jc w:val="right"/>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80B163" w14:textId="18885355" w:rsidR="00307FE8" w:rsidRPr="00282F75" w:rsidRDefault="00307FE8" w:rsidP="00282F75">
      <w:pPr>
        <w:jc w:val="right"/>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2F75">
        <w:rPr>
          <w:rFonts w:ascii="Arial" w:hAnsi="Arial" w:cs="Arial"/>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 and Software</w:t>
      </w:r>
    </w:p>
    <w:p w14:paraId="6D96D126" w14:textId="4DE28CE0" w:rsidR="00F0090D" w:rsidRPr="00282F75" w:rsidRDefault="00F0090D" w:rsidP="00FA69F2">
      <w:pPr>
        <w:jc w:val="cente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072FFB" w14:textId="667B80DB" w:rsidR="00DA0D2F" w:rsidRPr="00DA0D2F" w:rsidRDefault="00DA0D2F" w:rsidP="00282F75">
      <w:pPr>
        <w:rPr>
          <w:rFonts w:ascii="Arial" w:hAnsi="Arial" w:cs="Arial"/>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0D2F">
        <w:rPr>
          <w:rFonts w:ascii="Arial" w:hAnsi="Arial" w:cs="Arial"/>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 used</w:t>
      </w:r>
    </w:p>
    <w:p w14:paraId="5048CA21" w14:textId="29FDFE08" w:rsidR="00282F75" w:rsidRDefault="00282F75" w:rsidP="00282F75">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JavaScript- can be used to calculate supply and predict demands. </w:t>
      </w:r>
    </w:p>
    <w:p w14:paraId="1A4CD9B0" w14:textId="33EAB23E" w:rsidR="00282F75" w:rsidRDefault="00282F75" w:rsidP="00282F75">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Nodes.js</w:t>
      </w:r>
      <w:r w:rsidR="00DA0D2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Redis- Includes the r</w:t>
      </w: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eal time dispatch system used </w:t>
      </w:r>
    </w:p>
    <w:p w14:paraId="4DC4BEB4" w14:textId="18AC6A6A" w:rsidR="00DA0D2F" w:rsidRDefault="00DA0D2F" w:rsidP="00282F75">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&amp; objective-C is used for android and IOS apps.</w:t>
      </w:r>
    </w:p>
    <w:p w14:paraId="297B2F5D" w14:textId="2B0B51C3" w:rsidR="00DA0D2F" w:rsidRDefault="00DA0D2F" w:rsidP="00282F75">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 Notification for apple implemented through App Push Notification Service and for google it’s Google Cloud Messaging</w:t>
      </w:r>
    </w:p>
    <w:p w14:paraId="6C4C7782" w14:textId="0C30BA68" w:rsidR="00DA0D2F" w:rsidRDefault="00DA0D2F" w:rsidP="00282F75">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w:t>
      </w:r>
    </w:p>
    <w:p w14:paraId="446BE5AC" w14:textId="2D96EF6D" w:rsidR="006F6338" w:rsidRDefault="006F6338" w:rsidP="00282F75">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SQLAlchemy</w:t>
      </w:r>
    </w:p>
    <w:p w14:paraId="26E9A8EC" w14:textId="2918BD61" w:rsidR="00DA0D2F" w:rsidRDefault="00DA0D2F" w:rsidP="00282F75">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
    <w:p w14:paraId="352603B0" w14:textId="0D05D0F6" w:rsidR="00DA0D2F" w:rsidRDefault="00DA0D2F" w:rsidP="00282F75">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Ruby on Rails</w:t>
      </w:r>
    </w:p>
    <w:p w14:paraId="332E2497" w14:textId="56347D00" w:rsidR="00261C48" w:rsidRDefault="00261C48" w:rsidP="00282F75">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w:t>
      </w:r>
    </w:p>
    <w:p w14:paraId="152DD4FA" w14:textId="78C30DAF" w:rsidR="007D6640" w:rsidRDefault="007D6640" w:rsidP="00282F75">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Mapkit</w:t>
      </w:r>
    </w:p>
    <w:p w14:paraId="6DF0D939" w14:textId="0F17B77C" w:rsidR="007D6640" w:rsidRDefault="007D6640" w:rsidP="00282F75">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CoreLocation</w:t>
      </w:r>
    </w:p>
    <w:p w14:paraId="1BE6B6F0" w14:textId="4ACF2F28" w:rsidR="007D6640" w:rsidRDefault="007D6640" w:rsidP="00282F75">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 Push</w:t>
      </w:r>
    </w:p>
    <w:p w14:paraId="0950F9AF" w14:textId="0A07E3B5" w:rsidR="007D6640" w:rsidRDefault="007D6640" w:rsidP="00282F75">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Firebase</w:t>
      </w:r>
    </w:p>
    <w:p w14:paraId="6BB74B93" w14:textId="0839A21C" w:rsidR="007D6640" w:rsidRDefault="007D6640" w:rsidP="00282F75">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In-app paymen</w:t>
      </w:r>
      <w:r w:rsidR="00261C48">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 gateway adapters (stripe, Braintree, Paytm, PayPal Mobile, Crypto</w:t>
      </w:r>
      <w:r w:rsidR="00F833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Apple pay, Google wallet</w:t>
      </w:r>
      <w:r w:rsidR="00261C48">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implementation.</w:t>
      </w:r>
    </w:p>
    <w:p w14:paraId="1819B4B9" w14:textId="0DF7A43B" w:rsidR="00261C48" w:rsidRDefault="00261C48" w:rsidP="00282F75">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Gradle </w:t>
      </w:r>
    </w:p>
    <w:p w14:paraId="706417F0" w14:textId="2F2B7878" w:rsidR="00261C48" w:rsidRDefault="00261C48" w:rsidP="00282F75">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OkHttp</w:t>
      </w:r>
    </w:p>
    <w:p w14:paraId="31B9621F" w14:textId="4980A105" w:rsidR="00261C48" w:rsidRDefault="00261C48" w:rsidP="00282F75">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Retrofit</w:t>
      </w:r>
    </w:p>
    <w:p w14:paraId="66AE177A" w14:textId="6049450F" w:rsidR="00261C48" w:rsidRDefault="00261C48" w:rsidP="00282F75">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Gson for networking</w:t>
      </w:r>
    </w:p>
    <w:p w14:paraId="75EB4D5A" w14:textId="6CBEC322" w:rsidR="00261C48" w:rsidRDefault="00261C48" w:rsidP="00282F75">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w:t>
      </w:r>
    </w:p>
    <w:p w14:paraId="6D50DC4B" w14:textId="126BEC1C" w:rsidR="008C6A85" w:rsidRDefault="006F6338" w:rsidP="00282F75">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Monolithic software architecture model</w:t>
      </w:r>
    </w:p>
    <w:p w14:paraId="514DBAE6" w14:textId="6323A502" w:rsidR="006F6338" w:rsidRDefault="006F6338" w:rsidP="00282F75">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DISCO</w:t>
      </w:r>
    </w:p>
    <w:p w14:paraId="697E36F5" w14:textId="01C7BF15" w:rsidR="00F83380" w:rsidRDefault="00F83380" w:rsidP="00282F75">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(APN) Apple Push Notification (FCM) Firebase Cloud Messaging- Twilio, Nexmo, Plivo, Sinch</w:t>
      </w:r>
    </w:p>
    <w:p w14:paraId="1ADCEB29" w14:textId="77777777" w:rsidR="00261C48" w:rsidRDefault="00261C48" w:rsidP="00282F75">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362AE0" w14:textId="77777777" w:rsidR="007D6640" w:rsidRPr="00282F75" w:rsidRDefault="007D6640" w:rsidP="00282F75">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935FFC" w14:textId="77777777" w:rsidR="00282F75" w:rsidRPr="00C45978" w:rsidRDefault="00282F75" w:rsidP="00282F75">
      <w:pPr>
        <w:jc w:val="center"/>
        <w:rPr>
          <w:rFonts w:ascii="Arial" w:hAnsi="Arial" w:cs="Arial"/>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E80DA0" w14:textId="695F82EC" w:rsidR="00F0090D" w:rsidRPr="00C45978" w:rsidRDefault="00F0090D" w:rsidP="00F0090D">
      <w:pPr>
        <w:pStyle w:val="ListParagrap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2E82BC" w14:textId="635A2875" w:rsidR="00F0090D" w:rsidRPr="00C45978" w:rsidRDefault="00F0090D" w:rsidP="00F0090D">
      <w:pPr>
        <w:pStyle w:val="ListParagrap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CEF942" w14:textId="633D09E7" w:rsidR="00F0090D" w:rsidRPr="00C45978" w:rsidRDefault="00F0090D" w:rsidP="00F0090D">
      <w:pPr>
        <w:pStyle w:val="ListParagrap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B1D436" w14:textId="3C26E7AC" w:rsidR="00F0090D" w:rsidRPr="00C45978" w:rsidRDefault="00F0090D" w:rsidP="00F0090D">
      <w:pPr>
        <w:pStyle w:val="ListParagrap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9272F9" w14:textId="7C518ADA" w:rsidR="00F0090D" w:rsidRPr="00C45978" w:rsidRDefault="00F0090D" w:rsidP="00F0090D">
      <w:pPr>
        <w:pStyle w:val="ListParagrap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48C993" w14:textId="77777777" w:rsidR="00F0090D" w:rsidRPr="00C45978" w:rsidRDefault="00F0090D" w:rsidP="00F0090D">
      <w:pPr>
        <w:pStyle w:val="ListParagrap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30EEA7" w14:textId="1CA3F4BB" w:rsidR="00F0090D" w:rsidRPr="00C45978" w:rsidRDefault="00F0090D" w:rsidP="00F0090D">
      <w:pPr>
        <w:pStyle w:val="gw"/>
        <w:spacing w:before="322" w:beforeAutospacing="0" w:after="0" w:afterAutospacing="0" w:line="420" w:lineRule="atLeast"/>
        <w:rPr>
          <w:rFonts w:ascii="Charter" w:hAnsi="Charter" w:cs="Segoe U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DCB398" w14:textId="3C06698C" w:rsidR="00F0090D" w:rsidRPr="00C45978" w:rsidRDefault="00F0090D" w:rsidP="00F0090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E29D6B" w14:textId="1B85763C" w:rsidR="00F0090D" w:rsidRPr="00C45978" w:rsidRDefault="00F0090D" w:rsidP="00F0090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BDEB7C" w14:textId="19E86AE1" w:rsidR="00F0090D" w:rsidRPr="00C45978" w:rsidRDefault="00F0090D" w:rsidP="00F0090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FFD72E" w14:textId="77777777" w:rsidR="00F0090D" w:rsidRPr="00C45978" w:rsidRDefault="00F0090D" w:rsidP="00F0090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EEBF1A" w14:textId="77777777" w:rsidR="00F0090D" w:rsidRPr="00C45978" w:rsidRDefault="00F0090D" w:rsidP="00F0090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6631F5" w14:textId="33DA6C1E" w:rsidR="00876293" w:rsidRPr="00C45978" w:rsidRDefault="00307FE8" w:rsidP="00876293">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Interfaces</w:t>
      </w:r>
      <w:r w:rsidR="00876293" w:rsidRPr="00C45978">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w:t>
      </w:r>
      <w:r w:rsidR="00876293" w:rsidRPr="00C45978">
        <w:rPr>
          <w:rStyle w:val="apple-converted-space"/>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876293" w:rsidRPr="00C45978">
        <w:rPr>
          <w:rStyle w:val="Emphasis"/>
          <w:rFonts w:ascii="Arial" w:eastAsiaTheme="majorEastAsia"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interface</w:t>
      </w:r>
      <w:r w:rsidR="00876293" w:rsidRPr="00C45978">
        <w:rPr>
          <w:rStyle w:val="apple-converted-space"/>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876293" w:rsidRPr="00C45978">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between two (or more) systems describes how the systems “communicate” by allowing mass, energy, and information to flow between them.</w:t>
      </w:r>
    </w:p>
    <w:p w14:paraId="336366F2" w14:textId="059774C6" w:rsidR="00307FE8" w:rsidRPr="00C45978" w:rsidRDefault="00307FE8" w:rsidP="00307FE8">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2FA06B" w14:textId="77777777" w:rsidR="00FA69F2" w:rsidRPr="00C45978" w:rsidRDefault="00FA69F2" w:rsidP="00307FE8">
      <w:pP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7131D6" w14:textId="77777777" w:rsidR="00FA69F2" w:rsidRPr="00C45978" w:rsidRDefault="00FA69F2" w:rsidP="00FA69F2">
      <w:pPr>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bCs/>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interface</w:t>
      </w:r>
      <w:r w:rsidRPr="00C45978">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(UI) is anything a user may interact with to use a digital product or service. This includes everything from screens and touchscreens, keyboards, sounds, and even lights. To understand the evolution of UI, however, it’s helpful to learn a bit more about its history and how it has evolved into best practices and a profession.</w:t>
      </w:r>
    </w:p>
    <w:p w14:paraId="4B918FF8" w14:textId="77777777" w:rsidR="00FA69F2" w:rsidRPr="00C45978" w:rsidRDefault="00FA69F2" w:rsidP="00FA69F2">
      <w:pPr>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BA1E8B" w14:textId="77777777" w:rsidR="00307FE8" w:rsidRPr="00C45978" w:rsidRDefault="00307FE8" w:rsidP="00FA69F2">
      <w:pPr>
        <w:rPr>
          <w:rFonts w:ascii="Arial" w:hAnsi="Arial" w:cs="Arial"/>
          <w:color w:val="000000" w:themeColor="text1"/>
          <w:sz w:val="56"/>
          <w:szCs w:val="5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5E492E" w14:textId="2192D1EC" w:rsidR="00B75BA7" w:rsidRPr="00C45978" w:rsidRDefault="00B75BA7" w:rsidP="009462DE">
      <w:pPr>
        <w:rPr>
          <w:rFonts w:ascii="Arial" w:hAnsi="Arial" w:cs="Arial"/>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8C009C" w14:textId="4E002B26" w:rsidR="00DD7C7F" w:rsidRPr="00C45978" w:rsidRDefault="00DD7C7F" w:rsidP="009462DE">
      <w:pPr>
        <w:rPr>
          <w:rFonts w:ascii="Arial" w:hAnsi="Arial" w:cs="Arial"/>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843FC5" w14:textId="278F6925" w:rsidR="00DD7C7F" w:rsidRPr="00C45978" w:rsidRDefault="00DD7C7F" w:rsidP="009462DE">
      <w:pPr>
        <w:rPr>
          <w:rFonts w:ascii="Arial" w:hAnsi="Arial" w:cs="Arial"/>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C17E97" w14:textId="71225200" w:rsidR="00DD7C7F" w:rsidRPr="00C45978" w:rsidRDefault="00DD7C7F" w:rsidP="009462DE">
      <w:pPr>
        <w:rPr>
          <w:rFonts w:ascii="Arial" w:hAnsi="Arial" w:cs="Arial"/>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B0C076" w14:textId="33D44F73" w:rsidR="00DD7C7F" w:rsidRPr="00C45978" w:rsidRDefault="00DD7C7F" w:rsidP="009462DE">
      <w:pPr>
        <w:rPr>
          <w:rFonts w:ascii="Arial" w:hAnsi="Arial" w:cs="Arial"/>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9EFF2A" w14:textId="77777777" w:rsidR="00E207EB" w:rsidRDefault="00E207EB" w:rsidP="009462DE">
      <w:pPr>
        <w:rPr>
          <w:rFonts w:ascii="Arial" w:hAnsi="Arial" w:cs="Arial"/>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3FC102" w14:textId="77777777" w:rsidR="00F47252" w:rsidRDefault="00F47252" w:rsidP="009462DE">
      <w:pPr>
        <w:rPr>
          <w:rFonts w:ascii="Arial" w:hAnsi="Arial" w:cs="Arial"/>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D0AF8F" w14:textId="77777777" w:rsidR="00F47252" w:rsidRDefault="00F47252" w:rsidP="009462DE">
      <w:pPr>
        <w:rPr>
          <w:rFonts w:ascii="Arial" w:hAnsi="Arial" w:cs="Arial"/>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0390BB" w14:textId="1FDC4F08" w:rsidR="00DD7C7F" w:rsidRPr="00C45978" w:rsidRDefault="00DD7C7F" w:rsidP="009462DE">
      <w:pPr>
        <w:rPr>
          <w:rFonts w:ascii="Arial" w:hAnsi="Arial" w:cs="Arial"/>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Questions </w:t>
      </w:r>
      <w:r w:rsidR="00030124" w:rsidRPr="00C45978">
        <w:rPr>
          <w:rFonts w:ascii="Arial" w:hAnsi="Arial" w:cs="Arial"/>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cover</w:t>
      </w:r>
    </w:p>
    <w:p w14:paraId="4775BA6D" w14:textId="77777777" w:rsidR="00DD7C7F" w:rsidRPr="00C45978" w:rsidRDefault="00DD7C7F" w:rsidP="009462DE">
      <w:pPr>
        <w:rPr>
          <w:rFonts w:ascii="Arial" w:hAnsi="Arial" w:cs="Arial"/>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17D59F" w14:textId="29882F56" w:rsidR="00DD7C7F" w:rsidRPr="00DD7C7F" w:rsidRDefault="00DD7C7F" w:rsidP="00DD7C7F">
      <w:pPr>
        <w:numPr>
          <w:ilvl w:val="0"/>
          <w:numId w:val="4"/>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7C7F">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platforms </w:t>
      </w:r>
      <w:r w:rsidR="00030124"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will the app</w:t>
      </w:r>
      <w:r w:rsidRPr="00DD7C7F">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use (iOS, Android, or </w:t>
      </w:r>
      <w:r w:rsidR="00030124"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 Google phone)</w:t>
      </w:r>
      <w:r w:rsidRPr="00DD7C7F">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6B02E9" w14:textId="77777777" w:rsidR="00DD7C7F" w:rsidRPr="00DD7C7F" w:rsidRDefault="00DD7C7F" w:rsidP="00DD7C7F">
      <w:pPr>
        <w:numPr>
          <w:ilvl w:val="0"/>
          <w:numId w:val="4"/>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7C7F">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operating system versions should support it?</w:t>
      </w:r>
    </w:p>
    <w:p w14:paraId="765B8FCA" w14:textId="77777777" w:rsidR="00DD7C7F" w:rsidRPr="00DD7C7F" w:rsidRDefault="00DD7C7F" w:rsidP="00DD7C7F">
      <w:pPr>
        <w:numPr>
          <w:ilvl w:val="0"/>
          <w:numId w:val="4"/>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7C7F">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your current services, servers, databases?</w:t>
      </w:r>
    </w:p>
    <w:p w14:paraId="31A82EFF" w14:textId="77777777" w:rsidR="00DD7C7F" w:rsidRPr="00DD7C7F" w:rsidRDefault="00DD7C7F" w:rsidP="00DD7C7F">
      <w:pPr>
        <w:numPr>
          <w:ilvl w:val="0"/>
          <w:numId w:val="4"/>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7C7F">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your maintenance needs? Do you need to support it for the future?</w:t>
      </w:r>
    </w:p>
    <w:p w14:paraId="1C1FB4CC" w14:textId="77777777" w:rsidR="00DD7C7F" w:rsidRPr="00DD7C7F" w:rsidRDefault="00DD7C7F" w:rsidP="00DD7C7F">
      <w:pPr>
        <w:numPr>
          <w:ilvl w:val="0"/>
          <w:numId w:val="4"/>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7C7F">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long should the app function before an overhaul is needed?</w:t>
      </w:r>
    </w:p>
    <w:p w14:paraId="0767A684" w14:textId="77777777" w:rsidR="00DD7C7F" w:rsidRPr="00DD7C7F" w:rsidRDefault="00DD7C7F" w:rsidP="00DD7C7F">
      <w:pPr>
        <w:numPr>
          <w:ilvl w:val="0"/>
          <w:numId w:val="4"/>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7C7F">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you have current API/services documentation?</w:t>
      </w:r>
    </w:p>
    <w:p w14:paraId="3F19E337" w14:textId="596A4B89" w:rsidR="00DD7C7F" w:rsidRPr="00C45978" w:rsidRDefault="00DD7C7F" w:rsidP="00DD7C7F">
      <w:pPr>
        <w:numPr>
          <w:ilvl w:val="0"/>
          <w:numId w:val="4"/>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7C7F">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there other credentials that are needed or already exist (analytics systems, or platforms)?</w:t>
      </w:r>
    </w:p>
    <w:p w14:paraId="5DE09A2A" w14:textId="77777777" w:rsidR="00030124" w:rsidRPr="00DD7C7F" w:rsidRDefault="00030124" w:rsidP="00E207EB">
      <w:pPr>
        <w:ind w:left="720"/>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6D8877" w14:textId="2FF0BB79" w:rsidR="00030124" w:rsidRPr="00C45978" w:rsidRDefault="00030124" w:rsidP="00030124">
      <w:pPr>
        <w:pStyle w:val="Heading2"/>
        <w:spacing w:line="264" w:lineRule="atLeast"/>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Dependencies</w:t>
      </w: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Dependencies are any aspect that the product or product team relies on to meet objectives. These may include:</w:t>
      </w:r>
    </w:p>
    <w:p w14:paraId="63194513" w14:textId="77777777" w:rsidR="00030124" w:rsidRPr="00C45978" w:rsidRDefault="00030124" w:rsidP="00030124">
      <w:pPr>
        <w:numPr>
          <w:ilvl w:val="0"/>
          <w:numId w:val="5"/>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that the app will run on/communicate with (for example, beacons)</w:t>
      </w:r>
    </w:p>
    <w:p w14:paraId="5B7BCFE1" w14:textId="77777777" w:rsidR="00030124" w:rsidRPr="00C45978" w:rsidRDefault="00030124" w:rsidP="00030124">
      <w:pPr>
        <w:numPr>
          <w:ilvl w:val="0"/>
          <w:numId w:val="5"/>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Service/API documentation</w:t>
      </w:r>
    </w:p>
    <w:p w14:paraId="37E2CCBF" w14:textId="77777777" w:rsidR="00030124" w:rsidRPr="00C45978" w:rsidRDefault="00030124" w:rsidP="00030124">
      <w:pPr>
        <w:numPr>
          <w:ilvl w:val="0"/>
          <w:numId w:val="5"/>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Profile/account/platform credentials</w:t>
      </w:r>
    </w:p>
    <w:p w14:paraId="12D58558" w14:textId="77777777" w:rsidR="00030124" w:rsidRPr="00C45978" w:rsidRDefault="00030124" w:rsidP="00030124">
      <w:pPr>
        <w:numPr>
          <w:ilvl w:val="0"/>
          <w:numId w:val="5"/>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 third-party software your app relies on</w:t>
      </w:r>
    </w:p>
    <w:p w14:paraId="24693F29" w14:textId="2B02433E" w:rsidR="00030124" w:rsidRPr="00C45978" w:rsidRDefault="00030124" w:rsidP="00030124">
      <w:pPr>
        <w:numPr>
          <w:ilvl w:val="0"/>
          <w:numId w:val="5"/>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 flowcharts, documents, or information related to the product</w:t>
      </w:r>
    </w:p>
    <w:p w14:paraId="10DA6021" w14:textId="77777777" w:rsidR="00030124" w:rsidRPr="00C45978" w:rsidRDefault="00030124" w:rsidP="00030124">
      <w:pPr>
        <w:ind w:left="720"/>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422033" w14:textId="1F8ACDB4" w:rsidR="00030124" w:rsidRPr="00C45978" w:rsidRDefault="00030124" w:rsidP="00030124">
      <w:pPr>
        <w:pStyle w:val="Heading2"/>
        <w:spacing w:line="264" w:lineRule="atLeast"/>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Constraints- Constraints are the limitations that teams must work within, typically related to scope, budget, and time. However, they may also include aspects like risk tolerance, resources/staff, and quality requirements.</w:t>
      </w:r>
    </w:p>
    <w:p w14:paraId="3FCDC734" w14:textId="77777777" w:rsidR="00030124" w:rsidRPr="00C45978" w:rsidRDefault="00030124" w:rsidP="00030124">
      <w:pPr>
        <w:ind w:left="720"/>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1C62B9" w14:textId="77777777" w:rsidR="00D30763" w:rsidRPr="00C45978" w:rsidRDefault="00D30763" w:rsidP="00030124">
      <w:pPr>
        <w:pStyle w:val="Heading2"/>
        <w:spacing w:line="264" w:lineRule="atLeast"/>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ED632C" w14:textId="77777777" w:rsidR="00E207EB" w:rsidRDefault="00030124" w:rsidP="00030124">
      <w:pPr>
        <w:pStyle w:val="Heading2"/>
        <w:spacing w:line="264" w:lineRule="atLeast"/>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47FF6C9" w14:textId="77777777" w:rsidR="00F47252" w:rsidRDefault="00F47252" w:rsidP="00030124">
      <w:pPr>
        <w:pStyle w:val="Heading2"/>
        <w:spacing w:line="264" w:lineRule="atLeast"/>
        <w:rPr>
          <w:rFonts w:ascii="Arial" w:hAnsi="Arial" w:cs="Arial"/>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802EDA" w14:textId="77777777" w:rsidR="00F47252" w:rsidRDefault="00F47252" w:rsidP="00030124">
      <w:pPr>
        <w:pStyle w:val="Heading2"/>
        <w:spacing w:line="264" w:lineRule="atLeast"/>
        <w:rPr>
          <w:rFonts w:ascii="Arial" w:hAnsi="Arial" w:cs="Arial"/>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F52E53" w14:textId="77777777" w:rsidR="00F47252" w:rsidRDefault="00F47252" w:rsidP="00030124">
      <w:pPr>
        <w:pStyle w:val="Heading2"/>
        <w:spacing w:line="264" w:lineRule="atLeast"/>
        <w:rPr>
          <w:rFonts w:ascii="Arial" w:hAnsi="Arial" w:cs="Arial"/>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EEF085" w14:textId="239241DB" w:rsidR="00030124" w:rsidRPr="00C45978" w:rsidRDefault="00030124" w:rsidP="00030124">
      <w:pPr>
        <w:pStyle w:val="Heading2"/>
        <w:spacing w:line="264" w:lineRule="atLeast"/>
        <w:rPr>
          <w:rFonts w:ascii="Arial" w:hAnsi="Arial" w:cs="Arial"/>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 App Store</w:t>
      </w:r>
    </w:p>
    <w:p w14:paraId="728DF083" w14:textId="77777777" w:rsidR="00030124" w:rsidRPr="00C45978" w:rsidRDefault="00030124" w:rsidP="00030124">
      <w:pPr>
        <w:pStyle w:val="NormalWeb"/>
        <w:spacing w:before="0" w:beforeAutospacing="0" w:after="360" w:afterAutospacing="0"/>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A50B565" w14:textId="77777777" w:rsidR="00030124" w:rsidRPr="00C45978" w:rsidRDefault="00030124" w:rsidP="00030124">
      <w:pPr>
        <w:numPr>
          <w:ilvl w:val="0"/>
          <w:numId w:val="6"/>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iTunes Connect Account access</w:t>
      </w:r>
    </w:p>
    <w:p w14:paraId="154BBB6F" w14:textId="77777777" w:rsidR="00030124" w:rsidRPr="00C45978" w:rsidRDefault="00030124" w:rsidP="00030124">
      <w:pPr>
        <w:numPr>
          <w:ilvl w:val="0"/>
          <w:numId w:val="6"/>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Company/Entity Name</w:t>
      </w:r>
    </w:p>
    <w:p w14:paraId="15625FB4" w14:textId="77777777" w:rsidR="00030124" w:rsidRPr="00C45978" w:rsidRDefault="00030124" w:rsidP="00030124">
      <w:pPr>
        <w:numPr>
          <w:ilvl w:val="0"/>
          <w:numId w:val="6"/>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 Store app listing name</w:t>
      </w:r>
    </w:p>
    <w:p w14:paraId="79FE2FB7" w14:textId="77777777" w:rsidR="00030124" w:rsidRPr="00C45978" w:rsidRDefault="00030124" w:rsidP="00030124">
      <w:pPr>
        <w:numPr>
          <w:ilvl w:val="0"/>
          <w:numId w:val="6"/>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keywords</w:t>
      </w:r>
    </w:p>
    <w:p w14:paraId="27796995" w14:textId="77777777" w:rsidR="00030124" w:rsidRPr="00C45978" w:rsidRDefault="00030124" w:rsidP="00030124">
      <w:pPr>
        <w:numPr>
          <w:ilvl w:val="0"/>
          <w:numId w:val="6"/>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Bundle id / SKU</w:t>
      </w:r>
    </w:p>
    <w:p w14:paraId="77D43465" w14:textId="77777777" w:rsidR="00030124" w:rsidRPr="00C45978" w:rsidRDefault="00030124" w:rsidP="00030124">
      <w:pPr>
        <w:numPr>
          <w:ilvl w:val="0"/>
          <w:numId w:val="6"/>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 account for reviewers</w:t>
      </w:r>
    </w:p>
    <w:p w14:paraId="22EAFA88" w14:textId="77777777" w:rsidR="00030124" w:rsidRPr="00C45978" w:rsidRDefault="00030124" w:rsidP="00030124">
      <w:pPr>
        <w:numPr>
          <w:ilvl w:val="0"/>
          <w:numId w:val="6"/>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p w14:paraId="2B9A065A" w14:textId="77777777" w:rsidR="00030124" w:rsidRPr="00C45978" w:rsidRDefault="00030124" w:rsidP="00030124">
      <w:pPr>
        <w:numPr>
          <w:ilvl w:val="0"/>
          <w:numId w:val="6"/>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URL</w:t>
      </w:r>
    </w:p>
    <w:p w14:paraId="4EF28775" w14:textId="77777777" w:rsidR="00030124" w:rsidRPr="00C45978" w:rsidRDefault="00030124" w:rsidP="00030124">
      <w:pPr>
        <w:numPr>
          <w:ilvl w:val="0"/>
          <w:numId w:val="6"/>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Marketing URL</w:t>
      </w:r>
    </w:p>
    <w:p w14:paraId="49436866" w14:textId="77777777" w:rsidR="00030124" w:rsidRPr="00C45978" w:rsidRDefault="00030124" w:rsidP="00030124">
      <w:pPr>
        <w:numPr>
          <w:ilvl w:val="0"/>
          <w:numId w:val="6"/>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Privacy policy</w:t>
      </w:r>
    </w:p>
    <w:p w14:paraId="3A08E32D" w14:textId="77777777" w:rsidR="00030124" w:rsidRPr="00C45978" w:rsidRDefault="00030124" w:rsidP="00030124">
      <w:pPr>
        <w:numPr>
          <w:ilvl w:val="0"/>
          <w:numId w:val="6"/>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 category</w:t>
      </w:r>
    </w:p>
    <w:p w14:paraId="02001230" w14:textId="77777777" w:rsidR="00030124" w:rsidRPr="00C45978" w:rsidRDefault="00030124" w:rsidP="00030124">
      <w:pPr>
        <w:numPr>
          <w:ilvl w:val="0"/>
          <w:numId w:val="6"/>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Copyright information</w:t>
      </w:r>
    </w:p>
    <w:p w14:paraId="57C670EF" w14:textId="77777777" w:rsidR="00030124" w:rsidRPr="00C45978" w:rsidRDefault="00030124" w:rsidP="00030124">
      <w:pPr>
        <w:numPr>
          <w:ilvl w:val="0"/>
          <w:numId w:val="6"/>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information</w:t>
      </w:r>
    </w:p>
    <w:p w14:paraId="72E77530" w14:textId="77777777" w:rsidR="00030124" w:rsidRPr="00C45978" w:rsidRDefault="00030124" w:rsidP="00030124">
      <w:pPr>
        <w:numPr>
          <w:ilvl w:val="0"/>
          <w:numId w:val="6"/>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 icon (1024×1024)</w:t>
      </w:r>
    </w:p>
    <w:p w14:paraId="3487A6A7" w14:textId="77777777" w:rsidR="00030124" w:rsidRPr="00C45978" w:rsidRDefault="00A331A4" w:rsidP="00030124">
      <w:pPr>
        <w:numPr>
          <w:ilvl w:val="0"/>
          <w:numId w:val="6"/>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00030124" w:rsidRPr="00C45978">
          <w:rPr>
            <w:rStyle w:val="Hyperlink"/>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 Store distribution provision profile</w:t>
        </w:r>
      </w:hyperlink>
    </w:p>
    <w:p w14:paraId="53112404" w14:textId="77777777" w:rsidR="00030124" w:rsidRPr="00C45978" w:rsidRDefault="00030124" w:rsidP="00030124">
      <w:pPr>
        <w:numPr>
          <w:ilvl w:val="0"/>
          <w:numId w:val="6"/>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 Store distribution code signing identity</w:t>
      </w:r>
    </w:p>
    <w:p w14:paraId="539F9501" w14:textId="77777777" w:rsidR="00030124" w:rsidRPr="00C45978" w:rsidRDefault="00030124" w:rsidP="00030124">
      <w:pPr>
        <w:numPr>
          <w:ilvl w:val="0"/>
          <w:numId w:val="6"/>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Screenshots (correct sizes based on devices)</w:t>
      </w:r>
    </w:p>
    <w:p w14:paraId="2C242241" w14:textId="77777777" w:rsidR="00030124" w:rsidRPr="00C45978" w:rsidRDefault="00030124" w:rsidP="00030124">
      <w:pPr>
        <w:pStyle w:val="NormalWeb"/>
        <w:spacing w:before="0" w:beforeAutospacing="0" w:after="360" w:afterAutospacing="0"/>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DF23BFE" w14:textId="77777777" w:rsidR="00DE270A" w:rsidRDefault="00DE270A" w:rsidP="00030124">
      <w:pPr>
        <w:pStyle w:val="Heading2"/>
        <w:spacing w:line="264" w:lineRule="atLeast"/>
        <w:rPr>
          <w:rFonts w:ascii="Arial" w:hAnsi="Arial" w:cs="Arial"/>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5BCD2B" w14:textId="4DA36B15" w:rsidR="00030124" w:rsidRPr="00DE270A" w:rsidRDefault="00030124" w:rsidP="00DE270A">
      <w:pPr>
        <w:pStyle w:val="Heading2"/>
        <w:spacing w:line="264" w:lineRule="atLeast"/>
        <w:rPr>
          <w:rFonts w:ascii="Arial" w:hAnsi="Arial" w:cs="Arial"/>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Pla</w:t>
      </w:r>
      <w:r w:rsidR="00DE270A">
        <w:rPr>
          <w:rFonts w:ascii="Arial" w:hAnsi="Arial" w:cs="Arial"/>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p w14:paraId="68DAE474" w14:textId="77777777" w:rsidR="00030124" w:rsidRPr="00C45978" w:rsidRDefault="00030124" w:rsidP="00030124">
      <w:pPr>
        <w:numPr>
          <w:ilvl w:val="0"/>
          <w:numId w:val="7"/>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Play Developer access</w:t>
      </w:r>
    </w:p>
    <w:p w14:paraId="307B28DB" w14:textId="77777777" w:rsidR="00030124" w:rsidRPr="00C45978" w:rsidRDefault="00030124" w:rsidP="00030124">
      <w:pPr>
        <w:numPr>
          <w:ilvl w:val="0"/>
          <w:numId w:val="7"/>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 listing name</w:t>
      </w:r>
    </w:p>
    <w:p w14:paraId="7FDB36EA" w14:textId="77777777" w:rsidR="00030124" w:rsidRPr="00C45978" w:rsidRDefault="00030124" w:rsidP="00030124">
      <w:pPr>
        <w:numPr>
          <w:ilvl w:val="0"/>
          <w:numId w:val="7"/>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Paid/free</w:t>
      </w:r>
    </w:p>
    <w:p w14:paraId="17D6BBA7" w14:textId="77777777" w:rsidR="00030124" w:rsidRPr="00C45978" w:rsidRDefault="00030124" w:rsidP="00030124">
      <w:pPr>
        <w:numPr>
          <w:ilvl w:val="0"/>
          <w:numId w:val="7"/>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Short description</w:t>
      </w:r>
    </w:p>
    <w:p w14:paraId="23E9A6E6" w14:textId="77777777" w:rsidR="00030124" w:rsidRPr="00C45978" w:rsidRDefault="00030124" w:rsidP="00030124">
      <w:pPr>
        <w:numPr>
          <w:ilvl w:val="0"/>
          <w:numId w:val="7"/>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 description</w:t>
      </w:r>
    </w:p>
    <w:p w14:paraId="55B485FE" w14:textId="77777777" w:rsidR="00030124" w:rsidRPr="00C45978" w:rsidRDefault="00030124" w:rsidP="00030124">
      <w:pPr>
        <w:numPr>
          <w:ilvl w:val="0"/>
          <w:numId w:val="7"/>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 icon (512×512)</w:t>
      </w:r>
    </w:p>
    <w:p w14:paraId="09854335" w14:textId="77777777" w:rsidR="00030124" w:rsidRPr="00C45978" w:rsidRDefault="00030124" w:rsidP="00030124">
      <w:pPr>
        <w:numPr>
          <w:ilvl w:val="0"/>
          <w:numId w:val="7"/>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Graphic (1024×500)</w:t>
      </w:r>
    </w:p>
    <w:p w14:paraId="58700B3D" w14:textId="77777777" w:rsidR="00030124" w:rsidRPr="00C45978" w:rsidRDefault="00030124" w:rsidP="00030124">
      <w:pPr>
        <w:numPr>
          <w:ilvl w:val="0"/>
          <w:numId w:val="7"/>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 type</w:t>
      </w:r>
    </w:p>
    <w:p w14:paraId="5D6C0BD5" w14:textId="77777777" w:rsidR="00030124" w:rsidRPr="00C45978" w:rsidRDefault="00030124" w:rsidP="00030124">
      <w:pPr>
        <w:numPr>
          <w:ilvl w:val="0"/>
          <w:numId w:val="7"/>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 category</w:t>
      </w:r>
    </w:p>
    <w:p w14:paraId="150EE111" w14:textId="77777777" w:rsidR="00030124" w:rsidRPr="00C45978" w:rsidRDefault="00030124" w:rsidP="00030124">
      <w:pPr>
        <w:numPr>
          <w:ilvl w:val="0"/>
          <w:numId w:val="7"/>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 Rating</w:t>
      </w:r>
    </w:p>
    <w:p w14:paraId="76DD1839" w14:textId="77777777" w:rsidR="00030124" w:rsidRPr="00C45978" w:rsidRDefault="00030124" w:rsidP="00030124">
      <w:pPr>
        <w:numPr>
          <w:ilvl w:val="0"/>
          <w:numId w:val="7"/>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Email</w:t>
      </w:r>
    </w:p>
    <w:p w14:paraId="1AF734C0" w14:textId="77777777" w:rsidR="00030124" w:rsidRPr="00C45978" w:rsidRDefault="00030124" w:rsidP="00030124">
      <w:pPr>
        <w:numPr>
          <w:ilvl w:val="0"/>
          <w:numId w:val="7"/>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Privacy Policy</w:t>
      </w:r>
    </w:p>
    <w:p w14:paraId="18AF6EE9" w14:textId="26884C22" w:rsidR="00030124" w:rsidRPr="00C45978" w:rsidRDefault="00030124" w:rsidP="00030124">
      <w:pPr>
        <w:numPr>
          <w:ilvl w:val="0"/>
          <w:numId w:val="7"/>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Screenshots (correct sizes based on devices)</w:t>
      </w:r>
    </w:p>
    <w:p w14:paraId="55DD89B2" w14:textId="2EF8473C" w:rsidR="00030124" w:rsidRPr="00C45978" w:rsidRDefault="00030124" w:rsidP="00030124">
      <w:pPr>
        <w:ind w:left="720"/>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6737E5" w14:textId="1B67B53C" w:rsidR="00C76B27" w:rsidRDefault="00030124" w:rsidP="00030124">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mobile app requirements document should include all technical assets and information required for</w:t>
      </w:r>
      <w:r w:rsidRPr="00C45978">
        <w:rPr>
          <w:rStyle w:val="apple-converted-space"/>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2" w:history="1">
        <w:r w:rsidRPr="00C45978">
          <w:rPr>
            <w:rStyle w:val="Hyperlink"/>
            <w:rFonts w:ascii="Arial" w:eastAsiaTheme="majorEastAsia"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Apple’s App Store submission</w:t>
        </w:r>
      </w:hyperlink>
      <w:r w:rsidRPr="00C45978">
        <w:rPr>
          <w:rStyle w:val="apple-converted-space"/>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Pr="00C45978">
        <w:rPr>
          <w:rStyle w:val="apple-converted-space"/>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3" w:history="1">
        <w:r w:rsidRPr="00C45978">
          <w:rPr>
            <w:rStyle w:val="Hyperlink"/>
            <w:rFonts w:ascii="Arial" w:eastAsiaTheme="majorEastAsia"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Play submission</w:t>
        </w:r>
      </w:hyperlink>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Defining these requirements in the early stages of a project will significantly expedite the submission process when the product is ready for release. While these will vary depending on the app stores being submitted to, below are the assets and information to include for the Apple App Store and Google Play.</w:t>
      </w:r>
    </w:p>
    <w:p w14:paraId="74A06F6C" w14:textId="77777777" w:rsidR="00DE270A" w:rsidRPr="00DE270A" w:rsidRDefault="00DE270A" w:rsidP="00030124">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8C778A" w14:textId="77777777" w:rsidR="00F47252" w:rsidRDefault="00F47252" w:rsidP="00030124">
      <w:pPr>
        <w:rPr>
          <w:rFonts w:ascii="Arial" w:hAnsi="Arial" w:cs="Arial"/>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64B400" w14:textId="77777777" w:rsidR="0027155A" w:rsidRDefault="0027155A" w:rsidP="00030124">
      <w:pPr>
        <w:rPr>
          <w:rFonts w:ascii="Arial" w:hAnsi="Arial" w:cs="Arial"/>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1061A3" w14:textId="77777777" w:rsidR="0027155A" w:rsidRDefault="0027155A" w:rsidP="00030124">
      <w:pPr>
        <w:rPr>
          <w:rFonts w:ascii="Arial" w:hAnsi="Arial" w:cs="Arial"/>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F09206" w14:textId="77777777" w:rsidR="0027155A" w:rsidRDefault="0027155A" w:rsidP="00030124">
      <w:pPr>
        <w:rPr>
          <w:rFonts w:ascii="Arial" w:hAnsi="Arial" w:cs="Arial"/>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9A10B6" w14:textId="227E78E4" w:rsidR="00C76B27" w:rsidRPr="00DE270A" w:rsidRDefault="00C76B27" w:rsidP="00030124">
      <w:pPr>
        <w:rPr>
          <w:rFonts w:ascii="Arial" w:hAnsi="Arial" w:cs="Arial"/>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270A">
        <w:rPr>
          <w:rFonts w:ascii="Arial" w:hAnsi="Arial" w:cs="Arial"/>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Technology stack-</w:t>
      </w:r>
    </w:p>
    <w:p w14:paraId="75B97CA0" w14:textId="0D730A3C" w:rsidR="00C76B27" w:rsidRPr="00C76B27" w:rsidRDefault="00C76B27" w:rsidP="00C76B27">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C76B27">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dentifying a device’s location</w:t>
      </w:r>
    </w:p>
    <w:p w14:paraId="078632D4" w14:textId="77777777" w:rsidR="00C76B27" w:rsidRPr="00C76B27" w:rsidRDefault="00C76B27" w:rsidP="00C76B27">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B27">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Providing driving directions</w:t>
      </w:r>
    </w:p>
    <w:p w14:paraId="05D18CE9" w14:textId="16425152" w:rsidR="00030124" w:rsidRPr="00C45978" w:rsidRDefault="00C76B27" w:rsidP="00C76B27">
      <w:pP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B27">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Integrating with mapping software</w:t>
      </w:r>
    </w:p>
    <w:p w14:paraId="09367356" w14:textId="2721B3D1" w:rsidR="00C76B27" w:rsidRPr="00C45978" w:rsidRDefault="00C76B27" w:rsidP="00C76B27">
      <w:pP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 Notification and SMS</w:t>
      </w:r>
    </w:p>
    <w:p w14:paraId="52FC24FA" w14:textId="114FE5F7" w:rsidR="00C76B27" w:rsidRDefault="00C76B27" w:rsidP="00C76B27">
      <w:pP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Payment integration </w:t>
      </w:r>
    </w:p>
    <w:p w14:paraId="4135E655" w14:textId="204B21A5" w:rsidR="00DE270A" w:rsidRPr="00C45978" w:rsidRDefault="00DE270A" w:rsidP="00C76B27">
      <w:pP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 calculator</w:t>
      </w:r>
    </w:p>
    <w:p w14:paraId="699FEDBF" w14:textId="77777777" w:rsidR="00C45978" w:rsidRPr="00C45978" w:rsidRDefault="00C45978" w:rsidP="00C45978">
      <w:p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Booking feature for drivers</w:t>
      </w:r>
    </w:p>
    <w:p w14:paraId="37709EBD" w14:textId="77777777" w:rsidR="00C45978" w:rsidRPr="00DE270A" w:rsidRDefault="00C45978" w:rsidP="00C45978">
      <w:p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270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Ability to identify device location</w:t>
      </w:r>
    </w:p>
    <w:p w14:paraId="4B1116AE" w14:textId="6A367CD3" w:rsidR="00C45978" w:rsidRPr="00DE270A" w:rsidRDefault="00C45978" w:rsidP="00C45978">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270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 to point direction</w:t>
      </w:r>
    </w:p>
    <w:p w14:paraId="2826EC85" w14:textId="77777777" w:rsidR="00DE270A" w:rsidRPr="00DE270A" w:rsidRDefault="00DE270A" w:rsidP="00DE270A">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270A">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ability to receive alerts</w:t>
      </w:r>
    </w:p>
    <w:p w14:paraId="1E776074" w14:textId="74942B58" w:rsidR="00DE270A" w:rsidRPr="00DE270A" w:rsidRDefault="00DE270A" w:rsidP="00DE270A">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270A">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ability to see the driver’s profile and status</w:t>
      </w:r>
    </w:p>
    <w:p w14:paraId="590D0FD0" w14:textId="77777777" w:rsidR="00DE270A" w:rsidRPr="00DE270A" w:rsidRDefault="00DE270A" w:rsidP="00DE270A">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270A">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ability to see the route from Their Phones</w:t>
      </w:r>
    </w:p>
    <w:p w14:paraId="06A56A8D" w14:textId="77777777" w:rsidR="00DE270A" w:rsidRPr="00DE270A" w:rsidRDefault="00DE270A" w:rsidP="00DE270A">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270A">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Requesting previous drivers</w:t>
      </w:r>
    </w:p>
    <w:p w14:paraId="23F34717" w14:textId="0BC7C039" w:rsidR="00DE270A" w:rsidRDefault="00DE270A" w:rsidP="00DE270A">
      <w:pP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270A">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Waitlist instead of surge pricing</w:t>
      </w:r>
    </w:p>
    <w:p w14:paraId="09260BF9" w14:textId="1461FBC5" w:rsidR="000D0527" w:rsidRDefault="000D0527" w:rsidP="00DE270A">
      <w:pP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Pickup Location</w:t>
      </w:r>
    </w:p>
    <w:p w14:paraId="0E047755" w14:textId="40CC39F2" w:rsidR="000D0527" w:rsidRDefault="000D0527" w:rsidP="00DE270A">
      <w:pP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 payment</w:t>
      </w:r>
    </w:p>
    <w:p w14:paraId="75D7D659" w14:textId="676061D9" w:rsidR="000D0527" w:rsidRDefault="000D0527" w:rsidP="00DE270A">
      <w:pP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Interactive Map</w:t>
      </w:r>
    </w:p>
    <w:p w14:paraId="7796C10F" w14:textId="5E989E9B" w:rsidR="000D0527" w:rsidRDefault="000D0527" w:rsidP="00DE270A">
      <w:pP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Later ride</w:t>
      </w:r>
    </w:p>
    <w:p w14:paraId="200981CB" w14:textId="55CF0D02" w:rsidR="000D0527" w:rsidRDefault="000D0527" w:rsidP="00DE270A">
      <w:pP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Book for others </w:t>
      </w:r>
    </w:p>
    <w:p w14:paraId="0332E9AF" w14:textId="7DB96F99" w:rsidR="000D0527" w:rsidRDefault="000D0527" w:rsidP="00DE270A">
      <w:pP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Voice recognition</w:t>
      </w:r>
    </w:p>
    <w:p w14:paraId="4DFB3672" w14:textId="1D0A222B" w:rsidR="000D0527" w:rsidRDefault="000D0527" w:rsidP="00DE270A">
      <w:pP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Waiting list</w:t>
      </w:r>
    </w:p>
    <w:p w14:paraId="28CD8AD3" w14:textId="2F3DAA06" w:rsidR="000D0527" w:rsidRDefault="000D0527" w:rsidP="00DE270A">
      <w:pP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Panic Button</w:t>
      </w:r>
    </w:p>
    <w:p w14:paraId="6BB083E4" w14:textId="1EBF219E" w:rsidR="000D0527" w:rsidRDefault="000D0527" w:rsidP="00DE270A">
      <w:pP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Trip Alert</w:t>
      </w:r>
    </w:p>
    <w:p w14:paraId="25797B9F" w14:textId="5FD1B6DA" w:rsidR="000D0527" w:rsidRDefault="000D0527" w:rsidP="00DE270A">
      <w:pP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Driver report</w:t>
      </w:r>
    </w:p>
    <w:p w14:paraId="0B60BAF1" w14:textId="16EF3C6E" w:rsidR="000D0527" w:rsidRDefault="000D0527" w:rsidP="00DE270A">
      <w:pP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Destination</w:t>
      </w:r>
    </w:p>
    <w:p w14:paraId="72EDF956" w14:textId="260CBCBA" w:rsidR="000D0527" w:rsidRDefault="000D0527" w:rsidP="00DE270A">
      <w:pP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Forward Dispatch</w:t>
      </w:r>
    </w:p>
    <w:p w14:paraId="51B0FA05" w14:textId="679A3C80" w:rsidR="00F83380" w:rsidRDefault="00F83380" w:rsidP="00DE270A">
      <w:pP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 per mile</w:t>
      </w:r>
    </w:p>
    <w:p w14:paraId="230FF430" w14:textId="0AB7A598" w:rsidR="00F83380" w:rsidRDefault="00F83380" w:rsidP="00DE270A">
      <w:pP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Cost per minute </w:t>
      </w:r>
    </w:p>
    <w:p w14:paraId="42586759" w14:textId="4F32225C" w:rsidR="00F83380" w:rsidRDefault="00F83380" w:rsidP="00DE270A">
      <w:pP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 fare</w:t>
      </w:r>
    </w:p>
    <w:p w14:paraId="515CF791" w14:textId="2A0EF8B9" w:rsidR="00F83380" w:rsidRPr="00DE270A" w:rsidRDefault="00F83380" w:rsidP="00DE270A">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Booking fee</w:t>
      </w:r>
    </w:p>
    <w:p w14:paraId="0407DB6D" w14:textId="247C4B09" w:rsidR="0027155A" w:rsidRDefault="0027155A" w:rsidP="00DE3B63">
      <w:pPr>
        <w:pStyle w:val="Heading2"/>
        <w:spacing w:line="264" w:lineRule="atLeast"/>
        <w:rPr>
          <w:rFonts w:ascii="Arial" w:hAnsi="Arial" w:cs="Arial"/>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576452" w14:textId="66B085A3" w:rsidR="0027155A" w:rsidRDefault="0027155A" w:rsidP="00DE3B63">
      <w:pPr>
        <w:pStyle w:val="Heading2"/>
        <w:spacing w:line="264" w:lineRule="atLeast"/>
        <w:rPr>
          <w:rFonts w:ascii="Arial" w:hAnsi="Arial" w:cs="Arial"/>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03B4FB" w14:textId="3242B0D7" w:rsidR="0027155A" w:rsidRDefault="0027155A" w:rsidP="00DE3B63">
      <w:pPr>
        <w:pStyle w:val="Heading2"/>
        <w:spacing w:line="264" w:lineRule="atLeast"/>
        <w:rPr>
          <w:rFonts w:ascii="Arial" w:hAnsi="Arial" w:cs="Arial"/>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86EFA9" w14:textId="2AA51225" w:rsidR="0027155A" w:rsidRDefault="0027155A" w:rsidP="00DE3B63">
      <w:pPr>
        <w:pStyle w:val="Heading2"/>
        <w:spacing w:line="264" w:lineRule="atLeast"/>
        <w:rPr>
          <w:rFonts w:ascii="Arial" w:hAnsi="Arial" w:cs="Arial"/>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B5D090" w14:textId="6F0EE3D9" w:rsidR="0027155A" w:rsidRDefault="0027155A" w:rsidP="00DE3B63">
      <w:pPr>
        <w:pStyle w:val="Heading2"/>
        <w:spacing w:line="264" w:lineRule="atLeast"/>
        <w:rPr>
          <w:rFonts w:ascii="Arial" w:hAnsi="Arial" w:cs="Arial"/>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47FD3C" w14:textId="49CAB4F2" w:rsidR="0027155A" w:rsidRDefault="0027155A" w:rsidP="00DE3B63">
      <w:pPr>
        <w:pStyle w:val="Heading2"/>
        <w:spacing w:line="264" w:lineRule="atLeast"/>
        <w:rPr>
          <w:rFonts w:ascii="Arial" w:hAnsi="Arial" w:cs="Arial"/>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8C9311" w14:textId="2BF29CEA" w:rsidR="0027155A" w:rsidRDefault="0027155A" w:rsidP="00DE3B63">
      <w:pPr>
        <w:pStyle w:val="Heading2"/>
        <w:spacing w:line="264" w:lineRule="atLeast"/>
        <w:rPr>
          <w:rFonts w:ascii="Arial" w:hAnsi="Arial" w:cs="Arial"/>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7A7728" w14:textId="1639F6B7" w:rsidR="0027155A" w:rsidRDefault="0027155A" w:rsidP="00DE3B63">
      <w:pPr>
        <w:pStyle w:val="Heading2"/>
        <w:spacing w:line="264" w:lineRule="atLeast"/>
        <w:rPr>
          <w:rFonts w:ascii="Arial" w:hAnsi="Arial" w:cs="Arial"/>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BA76A7" w14:textId="77777777" w:rsidR="0027155A" w:rsidRDefault="0027155A" w:rsidP="00DE3B63">
      <w:pPr>
        <w:pStyle w:val="Heading2"/>
        <w:spacing w:line="264" w:lineRule="atLeast"/>
        <w:rPr>
          <w:rFonts w:ascii="Arial" w:hAnsi="Arial" w:cs="Arial"/>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68C722" w14:textId="77777777" w:rsidR="0027155A" w:rsidRDefault="0027155A" w:rsidP="00DE3B63">
      <w:pPr>
        <w:pStyle w:val="Heading2"/>
        <w:spacing w:line="264" w:lineRule="atLeast"/>
        <w:rPr>
          <w:rFonts w:ascii="Arial" w:hAnsi="Arial" w:cs="Arial"/>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9C2BB3" w14:textId="49184055" w:rsidR="00DE3B63" w:rsidRPr="00C45978" w:rsidRDefault="00DE3B63" w:rsidP="00DE3B63">
      <w:pPr>
        <w:pStyle w:val="Heading2"/>
        <w:spacing w:line="264" w:lineRule="atLeast"/>
        <w:rPr>
          <w:rFonts w:ascii="Arial" w:hAnsi="Arial" w:cs="Arial"/>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Features</w:t>
      </w:r>
    </w:p>
    <w:p w14:paraId="3F06FDF4" w14:textId="77777777" w:rsidR="00DE3B63" w:rsidRPr="00C45978" w:rsidRDefault="00DE3B63" w:rsidP="00DE3B63">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Sign-up and login</w:t>
      </w:r>
      <w:r w:rsidRPr="00C45978">
        <w:rPr>
          <w:rStyle w:val="apple-converted-space"/>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A494732" w14:textId="77777777" w:rsidR="00DE3B63" w:rsidRPr="00C45978" w:rsidRDefault="00DE3B63" w:rsidP="00DE3B63">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Onboarding</w:t>
      </w:r>
      <w:r w:rsidRPr="00C45978">
        <w:rPr>
          <w:rStyle w:val="apple-converted-space"/>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6B21162" w14:textId="77777777" w:rsidR="00DE3B63" w:rsidRPr="00C45978" w:rsidRDefault="00DE3B63" w:rsidP="00DE3B63">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Navigation</w:t>
      </w:r>
      <w:r w:rsidRPr="00C45978">
        <w:rPr>
          <w:rStyle w:val="apple-converted-space"/>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3A3B538" w14:textId="77777777" w:rsidR="00DE3B63" w:rsidRPr="00C45978" w:rsidRDefault="00DE3B63" w:rsidP="00DE3B63">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Social media integration</w:t>
      </w:r>
      <w:r w:rsidRPr="00C45978">
        <w:rPr>
          <w:rStyle w:val="apple-converted-space"/>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A6C0613" w14:textId="77777777" w:rsidR="00DE3B63" w:rsidRPr="00C45978" w:rsidRDefault="00DE3B63" w:rsidP="00DE3B63">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Social Feeds</w:t>
      </w:r>
      <w:r w:rsidRPr="00C45978">
        <w:rPr>
          <w:rStyle w:val="apple-converted-space"/>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D58F305" w14:textId="77777777" w:rsidR="00DE3B63" w:rsidRPr="00C45978" w:rsidRDefault="00DE3B63" w:rsidP="00DE3B63">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Booking systems</w:t>
      </w:r>
      <w:r w:rsidRPr="00C45978">
        <w:rPr>
          <w:rStyle w:val="apple-converted-space"/>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86FC2E8" w14:textId="77777777" w:rsidR="00DE3B63" w:rsidRPr="00C45978" w:rsidRDefault="00DE3B63" w:rsidP="00DE3B63">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Calendar integrations</w:t>
      </w:r>
      <w:r w:rsidRPr="00C45978">
        <w:rPr>
          <w:rStyle w:val="apple-converted-space"/>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295320B" w14:textId="77777777" w:rsidR="00DE3B63" w:rsidRPr="00C45978" w:rsidRDefault="00DE3B63" w:rsidP="00DE3B63">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 notifications</w:t>
      </w:r>
      <w:r w:rsidRPr="00C45978">
        <w:rPr>
          <w:rStyle w:val="apple-converted-space"/>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5025E55" w14:textId="77777777" w:rsidR="00DE3B63" w:rsidRPr="00C45978" w:rsidRDefault="00DE3B63" w:rsidP="00DE3B63">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Native maps</w:t>
      </w:r>
      <w:r w:rsidRPr="00C45978">
        <w:rPr>
          <w:rStyle w:val="apple-converted-space"/>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6E99C20" w14:textId="77777777" w:rsidR="00DE3B63" w:rsidRPr="00C45978" w:rsidRDefault="00DE3B63" w:rsidP="00DE3B63">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Device hardware access</w:t>
      </w:r>
      <w:r w:rsidRPr="00C45978">
        <w:rPr>
          <w:rStyle w:val="apple-converted-space"/>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B1748C7" w14:textId="2AC3DACB" w:rsidR="00DE3B63" w:rsidRDefault="00DE3B63" w:rsidP="00DE3B63">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 analytics</w:t>
      </w:r>
    </w:p>
    <w:p w14:paraId="25601B16" w14:textId="60A4FF82" w:rsidR="00DA0D2F" w:rsidRDefault="00DA0D2F" w:rsidP="00DA0D2F">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Geolocation</w:t>
      </w:r>
    </w:p>
    <w:p w14:paraId="188DDF0D" w14:textId="77777777" w:rsidR="00DA0D2F" w:rsidRDefault="00DA0D2F" w:rsidP="00DA0D2F">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 Notification</w:t>
      </w:r>
    </w:p>
    <w:p w14:paraId="54EF10AD" w14:textId="77777777" w:rsidR="00DA0D2F" w:rsidRDefault="00DA0D2F" w:rsidP="00DA0D2F">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w:t>
      </w:r>
    </w:p>
    <w:p w14:paraId="7D4F5F87" w14:textId="78952F82" w:rsidR="00DA0D2F" w:rsidRDefault="00DA0D2F" w:rsidP="00DA0D2F">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0D2F">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egister</w:t>
      </w:r>
    </w:p>
    <w:p w14:paraId="34EAFCDD" w14:textId="02434199" w:rsidR="00DA0D2F" w:rsidRDefault="00DA0D2F" w:rsidP="00DA0D2F">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Messages </w:t>
      </w:r>
    </w:p>
    <w:p w14:paraId="693844A6" w14:textId="3E270994" w:rsidR="00DA0D2F" w:rsidRDefault="00DA0D2F" w:rsidP="00DA0D2F">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Price Calculator </w:t>
      </w:r>
    </w:p>
    <w:p w14:paraId="7AA73AFE" w14:textId="4D599B41" w:rsidR="00DA0D2F" w:rsidRDefault="00DA0D2F" w:rsidP="00DA0D2F">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Rating&amp; reviews </w:t>
      </w:r>
    </w:p>
    <w:p w14:paraId="01A5F032" w14:textId="25E43A8F" w:rsidR="00DA0D2F" w:rsidRDefault="00DA0D2F" w:rsidP="00DA0D2F">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Booking history </w:t>
      </w:r>
    </w:p>
    <w:p w14:paraId="3FA7366C" w14:textId="41C5C1F0" w:rsidR="00DA0D2F" w:rsidRDefault="00DA0D2F" w:rsidP="00DA0D2F">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w:t>
      </w:r>
    </w:p>
    <w:p w14:paraId="6BFEFBE3" w14:textId="6AFE1FA3" w:rsidR="00DA0D2F" w:rsidRDefault="00DA0D2F" w:rsidP="00DA0D2F">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Driver interface </w:t>
      </w:r>
    </w:p>
    <w:p w14:paraId="321092F9" w14:textId="44DC0B6F" w:rsidR="00DA0D2F" w:rsidRDefault="00DA0D2F" w:rsidP="00DA0D2F">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Navigation</w:t>
      </w:r>
    </w:p>
    <w:p w14:paraId="66BCA596" w14:textId="3D9E22E5" w:rsidR="00DA0D2F" w:rsidRDefault="00DA0D2F" w:rsidP="00DA0D2F">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 estimation</w:t>
      </w:r>
    </w:p>
    <w:p w14:paraId="76AD8122" w14:textId="47034FD6" w:rsidR="00DA0D2F" w:rsidRDefault="00DA0D2F" w:rsidP="00DA0D2F">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SMS send out</w:t>
      </w:r>
    </w:p>
    <w:p w14:paraId="651AA59F" w14:textId="2F31D5F1" w:rsidR="004177F2" w:rsidRDefault="004177F2" w:rsidP="00DA0D2F">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in with social media</w:t>
      </w:r>
    </w:p>
    <w:p w14:paraId="25E94C1A" w14:textId="61C17151" w:rsidR="004177F2" w:rsidRDefault="004177F2" w:rsidP="00DA0D2F">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Touch ID/Face ID login</w:t>
      </w:r>
    </w:p>
    <w:p w14:paraId="55250E89" w14:textId="3D00B1E3" w:rsidR="004177F2" w:rsidRDefault="004177F2" w:rsidP="00DA0D2F">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Saved Password support</w:t>
      </w:r>
    </w:p>
    <w:p w14:paraId="5EB52A67" w14:textId="6C841759" w:rsidR="004177F2" w:rsidRDefault="004177F2" w:rsidP="00DA0D2F">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walkthrough</w:t>
      </w:r>
    </w:p>
    <w:p w14:paraId="2280960A" w14:textId="2B5A34DF" w:rsidR="004177F2" w:rsidRDefault="004177F2" w:rsidP="00DA0D2F">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Destination picker</w:t>
      </w:r>
    </w:p>
    <w:p w14:paraId="3EAB1F1C" w14:textId="78247C07" w:rsidR="004177F2" w:rsidRDefault="004177F2" w:rsidP="00DA0D2F">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Rideshare</w:t>
      </w:r>
    </w:p>
    <w:p w14:paraId="2AB71A18" w14:textId="25434EFA" w:rsidR="00CF3A2A" w:rsidRDefault="00CF3A2A" w:rsidP="00DA0D2F">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Taxi booking</w:t>
      </w:r>
    </w:p>
    <w:p w14:paraId="223983D2" w14:textId="4C51DF99" w:rsidR="00CF3A2A" w:rsidRDefault="00CF3A2A" w:rsidP="00DA0D2F">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Driver rates &amp; reviews</w:t>
      </w:r>
    </w:p>
    <w:p w14:paraId="7BFBDDF9" w14:textId="35410ECA" w:rsidR="000D0527" w:rsidRDefault="000D0527" w:rsidP="00DA0D2F">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support</w:t>
      </w:r>
    </w:p>
    <w:p w14:paraId="1BE127BD" w14:textId="70B5CCE1" w:rsidR="0017379D" w:rsidRDefault="0017379D" w:rsidP="00DA0D2F">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Trip Cancellation fee </w:t>
      </w:r>
    </w:p>
    <w:p w14:paraId="0981C0FD" w14:textId="6F1195A0" w:rsidR="00D576AB" w:rsidRDefault="00D576AB" w:rsidP="00DA0D2F">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Live location (of driver)</w:t>
      </w:r>
    </w:p>
    <w:p w14:paraId="50093725" w14:textId="18691D2C" w:rsidR="0017379D" w:rsidRDefault="00D576AB" w:rsidP="00DA0D2F">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Pick-up location</w:t>
      </w:r>
    </w:p>
    <w:p w14:paraId="268FEEAC" w14:textId="1390F1AF" w:rsidR="00D576AB" w:rsidRDefault="00D576AB" w:rsidP="00DA0D2F">
      <w:pPr>
        <w:numPr>
          <w:ilvl w:val="0"/>
          <w:numId w:val="8"/>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Drop-off location</w:t>
      </w:r>
    </w:p>
    <w:p w14:paraId="3A94921A" w14:textId="77777777" w:rsidR="00D576AB" w:rsidRDefault="00D576AB" w:rsidP="00D62DFB">
      <w:pPr>
        <w:ind w:left="360"/>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01F959" w14:textId="77777777" w:rsidR="000D0527" w:rsidRDefault="000D0527" w:rsidP="000D0527">
      <w:pPr>
        <w:ind w:left="720"/>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1CEFA7" w14:textId="77777777" w:rsidR="0027155A" w:rsidRDefault="0027155A" w:rsidP="00DE3B63">
      <w:pPr>
        <w:pStyle w:val="Heading2"/>
        <w:spacing w:line="264" w:lineRule="atLeast"/>
        <w:rPr>
          <w:rFonts w:ascii="Arial" w:hAnsi="Arial" w:cs="Arial"/>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38FEEF" w14:textId="77777777" w:rsidR="0027155A" w:rsidRDefault="0027155A" w:rsidP="00DE3B63">
      <w:pPr>
        <w:pStyle w:val="Heading2"/>
        <w:spacing w:line="264" w:lineRule="atLeast"/>
        <w:rPr>
          <w:rFonts w:ascii="Arial" w:hAnsi="Arial" w:cs="Arial"/>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43E52F" w14:textId="77777777" w:rsidR="0027155A" w:rsidRDefault="0027155A" w:rsidP="00DE3B63">
      <w:pPr>
        <w:pStyle w:val="Heading2"/>
        <w:spacing w:line="264" w:lineRule="atLeast"/>
        <w:rPr>
          <w:rFonts w:ascii="Arial" w:hAnsi="Arial" w:cs="Arial"/>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92A1E0" w14:textId="77777777" w:rsidR="0027155A" w:rsidRDefault="0027155A" w:rsidP="00DE3B63">
      <w:pPr>
        <w:pStyle w:val="Heading2"/>
        <w:spacing w:line="264" w:lineRule="atLeast"/>
        <w:rPr>
          <w:rFonts w:ascii="Arial" w:hAnsi="Arial" w:cs="Arial"/>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36F82F" w14:textId="77777777" w:rsidR="0027155A" w:rsidRDefault="0027155A" w:rsidP="00DE3B63">
      <w:pPr>
        <w:pStyle w:val="Heading2"/>
        <w:spacing w:line="264" w:lineRule="atLeast"/>
        <w:rPr>
          <w:rFonts w:ascii="Arial" w:hAnsi="Arial" w:cs="Arial"/>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51BB88" w14:textId="77777777" w:rsidR="000D0527" w:rsidRDefault="000D0527" w:rsidP="00DE3B63">
      <w:pPr>
        <w:pStyle w:val="Heading2"/>
        <w:spacing w:line="264" w:lineRule="atLeast"/>
        <w:rPr>
          <w:rFonts w:ascii="Arial" w:hAnsi="Arial" w:cs="Arial"/>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6E3ADF" w14:textId="77777777" w:rsidR="000D0527" w:rsidRDefault="000D0527" w:rsidP="00DE3B63">
      <w:pPr>
        <w:pStyle w:val="Heading2"/>
        <w:spacing w:line="264" w:lineRule="atLeast"/>
        <w:rPr>
          <w:rFonts w:ascii="Arial" w:hAnsi="Arial" w:cs="Arial"/>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0497EB" w14:textId="70940AC6" w:rsidR="00DE3B63" w:rsidRPr="00C45978" w:rsidRDefault="00DE3B63" w:rsidP="00DE3B63">
      <w:pPr>
        <w:pStyle w:val="Heading2"/>
        <w:spacing w:line="264" w:lineRule="atLeast"/>
        <w:rPr>
          <w:rFonts w:ascii="Arial" w:hAnsi="Arial" w:cs="Arial"/>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w:t>
      </w:r>
    </w:p>
    <w:p w14:paraId="196BF13A" w14:textId="77777777" w:rsidR="008C099A" w:rsidRPr="00C45978" w:rsidRDefault="008C099A" w:rsidP="008C099A">
      <w:pPr>
        <w:numPr>
          <w:ilvl w:val="0"/>
          <w:numId w:val="9"/>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following considerations to include when mapping out business requirements:</w:t>
      </w:r>
    </w:p>
    <w:p w14:paraId="5D11F391" w14:textId="77777777" w:rsidR="008C099A" w:rsidRPr="00C45978" w:rsidRDefault="008C099A" w:rsidP="008C099A">
      <w:pPr>
        <w:numPr>
          <w:ilvl w:val="0"/>
          <w:numId w:val="9"/>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purpose of the app or product? What are you trying to accomplish?</w:t>
      </w:r>
    </w:p>
    <w:p w14:paraId="14B9F60B" w14:textId="77777777" w:rsidR="008C099A" w:rsidRPr="00C45978" w:rsidRDefault="008C099A" w:rsidP="008C099A">
      <w:pPr>
        <w:numPr>
          <w:ilvl w:val="0"/>
          <w:numId w:val="9"/>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current problem(s) it will solve?</w:t>
      </w:r>
    </w:p>
    <w:p w14:paraId="3D20BAD8" w14:textId="77777777" w:rsidR="008C099A" w:rsidRPr="00C45978" w:rsidRDefault="008C099A" w:rsidP="008C099A">
      <w:pPr>
        <w:numPr>
          <w:ilvl w:val="0"/>
          <w:numId w:val="9"/>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will it improve the current process? Will it facilitate a new process?</w:t>
      </w:r>
    </w:p>
    <w:p w14:paraId="1EA08CF6" w14:textId="583B9849" w:rsidR="008C099A" w:rsidRPr="00C45978" w:rsidRDefault="008C099A" w:rsidP="008C099A">
      <w:pPr>
        <w:numPr>
          <w:ilvl w:val="0"/>
          <w:numId w:val="9"/>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Will the app need to be started from scratch, or can you leverage existing </w:t>
      </w:r>
      <w:r w:rsidR="000D0527"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assets?</w:t>
      </w:r>
    </w:p>
    <w:p w14:paraId="104C7217" w14:textId="4B62ACB8" w:rsidR="008C099A" w:rsidRPr="00C45978" w:rsidRDefault="008C099A" w:rsidP="008C099A">
      <w:pPr>
        <w:numPr>
          <w:ilvl w:val="0"/>
          <w:numId w:val="9"/>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should the app be able to do? What is the product’s core </w:t>
      </w:r>
      <w:r w:rsidR="000D0527"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functionality?</w:t>
      </w:r>
    </w:p>
    <w:p w14:paraId="5FC1A316" w14:textId="2388DC36" w:rsidR="008C099A" w:rsidRPr="00C45978" w:rsidRDefault="008C099A" w:rsidP="008C099A">
      <w:pPr>
        <w:numPr>
          <w:ilvl w:val="0"/>
          <w:numId w:val="9"/>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features will it need</w:t>
      </w:r>
      <w:r w:rsidR="000D0527">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9A0A04" w14:textId="5474B8D1" w:rsidR="008C099A" w:rsidRPr="000D0527" w:rsidRDefault="008C099A" w:rsidP="008C099A">
      <w:pPr>
        <w:numPr>
          <w:ilvl w:val="0"/>
          <w:numId w:val="9"/>
        </w:num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527">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there branding and design guidelines to follow</w:t>
      </w:r>
      <w:r w:rsidR="000D0527">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37361B" w14:textId="77777777" w:rsidR="000D0527" w:rsidRPr="000D0527" w:rsidRDefault="000D0527" w:rsidP="000D0527">
      <w:pPr>
        <w:numPr>
          <w:ilvl w:val="0"/>
          <w:numId w:val="9"/>
        </w:numPr>
        <w:spacing w:after="180" w:line="480" w:lineRule="atLeast"/>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527">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Locations &amp; Fares Management</w:t>
      </w:r>
    </w:p>
    <w:p w14:paraId="492371F7" w14:textId="77777777" w:rsidR="000D0527" w:rsidRPr="000D0527" w:rsidRDefault="000D0527" w:rsidP="000D0527">
      <w:pPr>
        <w:numPr>
          <w:ilvl w:val="0"/>
          <w:numId w:val="9"/>
        </w:numPr>
        <w:spacing w:after="180" w:line="480" w:lineRule="atLeast"/>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527">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Driver &amp; User Management</w:t>
      </w:r>
    </w:p>
    <w:p w14:paraId="6FD7E77F" w14:textId="77777777" w:rsidR="000D0527" w:rsidRPr="000D0527" w:rsidRDefault="000D0527" w:rsidP="000D0527">
      <w:pPr>
        <w:numPr>
          <w:ilvl w:val="0"/>
          <w:numId w:val="9"/>
        </w:numPr>
        <w:spacing w:after="180" w:line="480" w:lineRule="atLeast"/>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527">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Booking Management</w:t>
      </w:r>
    </w:p>
    <w:p w14:paraId="48D8DA03" w14:textId="77777777" w:rsidR="000D0527" w:rsidRPr="000D0527" w:rsidRDefault="000D0527" w:rsidP="000D0527">
      <w:pPr>
        <w:numPr>
          <w:ilvl w:val="0"/>
          <w:numId w:val="9"/>
        </w:numPr>
        <w:spacing w:after="180" w:line="480" w:lineRule="atLeast"/>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527">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Vehicle Management</w:t>
      </w:r>
    </w:p>
    <w:p w14:paraId="42308E11" w14:textId="77777777" w:rsidR="000D0527" w:rsidRPr="000D0527" w:rsidRDefault="000D0527" w:rsidP="000D0527">
      <w:pPr>
        <w:numPr>
          <w:ilvl w:val="0"/>
          <w:numId w:val="9"/>
        </w:numPr>
        <w:spacing w:after="180" w:line="480" w:lineRule="atLeast"/>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527">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Review Driver’s Orders &amp; Payoffs</w:t>
      </w:r>
    </w:p>
    <w:p w14:paraId="5BC6E802" w14:textId="77777777" w:rsidR="000D0527" w:rsidRPr="000D0527" w:rsidRDefault="000D0527" w:rsidP="000D0527">
      <w:pPr>
        <w:numPr>
          <w:ilvl w:val="0"/>
          <w:numId w:val="9"/>
        </w:numPr>
        <w:spacing w:after="180" w:line="480" w:lineRule="atLeast"/>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527">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Ratings &amp; Reviews</w:t>
      </w:r>
    </w:p>
    <w:p w14:paraId="78BF79A7" w14:textId="77777777" w:rsidR="000D0527" w:rsidRPr="000D0527" w:rsidRDefault="000D0527" w:rsidP="000D0527">
      <w:pPr>
        <w:numPr>
          <w:ilvl w:val="0"/>
          <w:numId w:val="9"/>
        </w:numPr>
        <w:spacing w:after="180" w:line="480" w:lineRule="atLeast"/>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527">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Notifications Management</w:t>
      </w:r>
    </w:p>
    <w:p w14:paraId="64AAEF35" w14:textId="77777777" w:rsidR="000D0527" w:rsidRPr="000D0527" w:rsidRDefault="000D0527" w:rsidP="000D0527">
      <w:pPr>
        <w:numPr>
          <w:ilvl w:val="0"/>
          <w:numId w:val="9"/>
        </w:numPr>
        <w:spacing w:after="180" w:line="480" w:lineRule="atLeast"/>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527">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Content Management &amp; FAQ</w:t>
      </w:r>
    </w:p>
    <w:p w14:paraId="0CA7A1B1" w14:textId="77777777" w:rsidR="000D0527" w:rsidRPr="000D0527" w:rsidRDefault="000D0527" w:rsidP="000D0527">
      <w:pPr>
        <w:numPr>
          <w:ilvl w:val="0"/>
          <w:numId w:val="9"/>
        </w:numPr>
        <w:spacing w:after="180" w:line="480" w:lineRule="atLeast"/>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527">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Promotions &amp; Discounts Management</w:t>
      </w:r>
    </w:p>
    <w:p w14:paraId="15F2CA30" w14:textId="77777777" w:rsidR="000D0527" w:rsidRPr="000D0527" w:rsidRDefault="000D0527" w:rsidP="000D0527">
      <w:pPr>
        <w:numPr>
          <w:ilvl w:val="0"/>
          <w:numId w:val="9"/>
        </w:numPr>
        <w:spacing w:after="180" w:line="480" w:lineRule="atLeast"/>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527">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Driver &amp; User Support</w:t>
      </w:r>
    </w:p>
    <w:p w14:paraId="1E434079" w14:textId="287D0FAF" w:rsidR="000D0527" w:rsidRDefault="000D0527" w:rsidP="000D0527">
      <w:pPr>
        <w:numPr>
          <w:ilvl w:val="0"/>
          <w:numId w:val="9"/>
        </w:numPr>
        <w:spacing w:after="180" w:line="480" w:lineRule="atLeast"/>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527">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Integration with Google Analytics</w:t>
      </w:r>
    </w:p>
    <w:p w14:paraId="60CF8044" w14:textId="41F59DCE" w:rsidR="00D576AB" w:rsidRDefault="00D576AB" w:rsidP="000D0527">
      <w:pPr>
        <w:numPr>
          <w:ilvl w:val="0"/>
          <w:numId w:val="9"/>
        </w:numPr>
        <w:spacing w:after="180" w:line="480" w:lineRule="atLeast"/>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Driver app</w:t>
      </w:r>
    </w:p>
    <w:p w14:paraId="06B3C7BF" w14:textId="5D0144BE" w:rsidR="00D576AB" w:rsidRDefault="00D576AB" w:rsidP="000D0527">
      <w:pPr>
        <w:numPr>
          <w:ilvl w:val="0"/>
          <w:numId w:val="9"/>
        </w:numPr>
        <w:spacing w:after="180" w:line="480" w:lineRule="atLeast"/>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Passenger app</w:t>
      </w:r>
    </w:p>
    <w:p w14:paraId="14B7079D" w14:textId="42C37582" w:rsidR="00D576AB" w:rsidRDefault="00D576AB" w:rsidP="000D0527">
      <w:pPr>
        <w:numPr>
          <w:ilvl w:val="0"/>
          <w:numId w:val="9"/>
        </w:numPr>
        <w:spacing w:after="180" w:line="480" w:lineRule="atLeast"/>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Dispatch panel</w:t>
      </w:r>
    </w:p>
    <w:p w14:paraId="5F7FE580" w14:textId="50E560B7" w:rsidR="00D576AB" w:rsidRDefault="00D576AB" w:rsidP="000D0527">
      <w:pPr>
        <w:numPr>
          <w:ilvl w:val="0"/>
          <w:numId w:val="9"/>
        </w:numPr>
        <w:spacing w:after="180" w:line="480" w:lineRule="atLeast"/>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panel</w:t>
      </w:r>
    </w:p>
    <w:p w14:paraId="0ABC31A3" w14:textId="70C8F5EE" w:rsidR="00125620" w:rsidRDefault="00125620" w:rsidP="00125620">
      <w:pPr>
        <w:spacing w:after="180" w:line="480" w:lineRule="atLeast"/>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8FA2BF" w14:textId="696359D1" w:rsidR="00125620" w:rsidRDefault="00125620" w:rsidP="00125620">
      <w:pPr>
        <w:spacing w:after="180" w:line="480" w:lineRule="atLeast"/>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799E5D" w14:textId="0BBD1DCB" w:rsidR="00125620" w:rsidRDefault="00125620" w:rsidP="00125620">
      <w:pPr>
        <w:spacing w:after="180" w:line="480" w:lineRule="atLeast"/>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2CBD93" w14:textId="5C719F85" w:rsidR="00125620" w:rsidRDefault="00125620" w:rsidP="00125620">
      <w:pPr>
        <w:spacing w:after="180" w:line="480" w:lineRule="atLeast"/>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01998C" w14:textId="6E6C365F" w:rsidR="00125620" w:rsidRDefault="00125620" w:rsidP="00125620">
      <w:pPr>
        <w:spacing w:after="180" w:line="480" w:lineRule="atLeast"/>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EC24A" w14:textId="5C205A63" w:rsidR="00125620" w:rsidRDefault="00125620" w:rsidP="00125620">
      <w:pPr>
        <w:spacing w:after="180" w:line="480" w:lineRule="atLeast"/>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386912" w14:textId="6F23C0F6" w:rsidR="00125620" w:rsidRDefault="00125620" w:rsidP="00125620">
      <w:pPr>
        <w:spacing w:after="180" w:line="480" w:lineRule="atLeast"/>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AE8D03" w14:textId="48647871" w:rsidR="00125620" w:rsidRDefault="00125620" w:rsidP="00125620">
      <w:pPr>
        <w:spacing w:after="180" w:line="480" w:lineRule="atLeast"/>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6D6469" w14:textId="6CB1F66B" w:rsidR="00125620" w:rsidRDefault="00125620" w:rsidP="00125620">
      <w:pPr>
        <w:spacing w:after="180" w:line="480" w:lineRule="atLeast"/>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CCCE19" w14:textId="52D338B6" w:rsidR="00A832AE" w:rsidRPr="00A832AE" w:rsidRDefault="00A832AE" w:rsidP="00A832AE">
      <w:pPr>
        <w:rPr>
          <w:rFonts w:ascii="Arial" w:hAnsi="Arial" w:cs="Arial"/>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Passenger app</w:t>
      </w:r>
    </w:p>
    <w:p w14:paraId="710B8C84" w14:textId="77777777" w:rsidR="00A832AE" w:rsidRPr="00A832AE" w:rsidRDefault="00A832AE" w:rsidP="00A832AE">
      <w:pPr>
        <w:numPr>
          <w:ilvl w:val="0"/>
          <w:numId w:val="12"/>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Register/log-in</w:t>
      </w:r>
    </w:p>
    <w:p w14:paraId="631A9252" w14:textId="77777777" w:rsidR="00A832AE" w:rsidRPr="00A832AE" w:rsidRDefault="00A832AE" w:rsidP="00A832AE">
      <w:pPr>
        <w:numPr>
          <w:ilvl w:val="0"/>
          <w:numId w:val="13"/>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Profile creation</w:t>
      </w:r>
    </w:p>
    <w:p w14:paraId="0D6C4310" w14:textId="77777777" w:rsidR="00A832AE" w:rsidRPr="00A832AE" w:rsidRDefault="00A832AE" w:rsidP="00A832AE">
      <w:pPr>
        <w:numPr>
          <w:ilvl w:val="0"/>
          <w:numId w:val="14"/>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 notifications</w:t>
      </w:r>
    </w:p>
    <w:p w14:paraId="0D55662D" w14:textId="77777777" w:rsidR="00A832AE" w:rsidRPr="00A832AE" w:rsidRDefault="00A832AE" w:rsidP="00A832AE">
      <w:pPr>
        <w:numPr>
          <w:ilvl w:val="0"/>
          <w:numId w:val="15"/>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w:t>
      </w:r>
    </w:p>
    <w:p w14:paraId="203D8A04" w14:textId="77777777" w:rsidR="00A832AE" w:rsidRPr="00A832AE" w:rsidRDefault="00A832AE" w:rsidP="00A832AE">
      <w:pPr>
        <w:numPr>
          <w:ilvl w:val="0"/>
          <w:numId w:val="16"/>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Fare calculator</w:t>
      </w:r>
    </w:p>
    <w:p w14:paraId="73E481BC" w14:textId="77777777" w:rsidR="00A832AE" w:rsidRPr="00A832AE" w:rsidRDefault="00A832AE" w:rsidP="00A832AE">
      <w:pPr>
        <w:numPr>
          <w:ilvl w:val="0"/>
          <w:numId w:val="17"/>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Ride history</w:t>
      </w:r>
    </w:p>
    <w:p w14:paraId="2051F1AD" w14:textId="77777777" w:rsidR="00A832AE" w:rsidRPr="00A832AE" w:rsidRDefault="00A832AE" w:rsidP="00A832AE">
      <w:pPr>
        <w:numPr>
          <w:ilvl w:val="0"/>
          <w:numId w:val="18"/>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In-built messaging</w:t>
      </w:r>
    </w:p>
    <w:p w14:paraId="02B12E60" w14:textId="77777777" w:rsidR="00A832AE" w:rsidRPr="00A832AE" w:rsidRDefault="00A832AE" w:rsidP="00A832AE">
      <w:pPr>
        <w:numPr>
          <w:ilvl w:val="0"/>
          <w:numId w:val="19"/>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Driver rating &amp; review</w:t>
      </w:r>
    </w:p>
    <w:p w14:paraId="624CD903" w14:textId="77777777" w:rsidR="00A832AE" w:rsidRPr="00A832AE" w:rsidRDefault="00A832AE" w:rsidP="00A832AE">
      <w:pPr>
        <w:numPr>
          <w:ilvl w:val="0"/>
          <w:numId w:val="20"/>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Vehicle selection</w:t>
      </w:r>
    </w:p>
    <w:p w14:paraId="392E3484" w14:textId="77777777" w:rsidR="00A832AE" w:rsidRPr="00A832AE" w:rsidRDefault="00A832AE" w:rsidP="00A832AE">
      <w:pPr>
        <w:numPr>
          <w:ilvl w:val="0"/>
          <w:numId w:val="21"/>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 payment</w:t>
      </w:r>
    </w:p>
    <w:p w14:paraId="3CA17010" w14:textId="77777777" w:rsidR="00A832AE" w:rsidRPr="00A832AE" w:rsidRDefault="00A832AE" w:rsidP="00A832AE">
      <w:pPr>
        <w:numPr>
          <w:ilvl w:val="0"/>
          <w:numId w:val="22"/>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Tracking taxi</w:t>
      </w:r>
    </w:p>
    <w:p w14:paraId="1854F3ED" w14:textId="01D4F432" w:rsidR="00A832AE" w:rsidRPr="00A832AE" w:rsidRDefault="00A832AE" w:rsidP="00A832AE">
      <w:pPr>
        <w:numPr>
          <w:ilvl w:val="0"/>
          <w:numId w:val="23"/>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Interactive map</w:t>
      </w:r>
    </w:p>
    <w:p w14:paraId="61A8C9F3" w14:textId="23585A6E" w:rsidR="00A832AE" w:rsidRDefault="00A832AE" w:rsidP="00A832AE">
      <w:pPr>
        <w:spacing w:before="100" w:beforeAutospacing="1" w:after="100" w:afterAutospacing="1"/>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91EEB4" w14:textId="6C7F2077" w:rsidR="00A832AE" w:rsidRDefault="00A832AE" w:rsidP="00A832AE">
      <w:pPr>
        <w:spacing w:before="100" w:beforeAutospacing="1" w:after="100" w:afterAutospacing="1"/>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0D7475" w14:textId="733996D3" w:rsidR="00A832AE" w:rsidRDefault="00A832AE" w:rsidP="00A832AE">
      <w:pPr>
        <w:spacing w:before="100" w:beforeAutospacing="1" w:after="100" w:afterAutospacing="1"/>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5C1331" w14:textId="7E59000F" w:rsidR="00A832AE" w:rsidRDefault="00A832AE" w:rsidP="00A832AE">
      <w:pPr>
        <w:spacing w:before="100" w:beforeAutospacing="1" w:after="100" w:afterAutospacing="1"/>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6447AB" w14:textId="1D1E4DA7" w:rsidR="00A832AE" w:rsidRDefault="00A832AE" w:rsidP="00A832AE">
      <w:pPr>
        <w:spacing w:before="100" w:beforeAutospacing="1" w:after="100" w:afterAutospacing="1"/>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95D40A" w14:textId="44F44B57" w:rsidR="00A832AE" w:rsidRDefault="00A832AE" w:rsidP="00A832AE">
      <w:pPr>
        <w:spacing w:before="100" w:beforeAutospacing="1" w:after="100" w:afterAutospacing="1"/>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FB1BEC" w14:textId="3E6B2C56" w:rsidR="00A832AE" w:rsidRDefault="00A832AE" w:rsidP="00A832AE">
      <w:pPr>
        <w:spacing w:before="100" w:beforeAutospacing="1" w:after="100" w:afterAutospacing="1"/>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90C5F8" w14:textId="77777777" w:rsidR="00A832AE" w:rsidRPr="00A832AE" w:rsidRDefault="00A832AE" w:rsidP="00A832AE">
      <w:pPr>
        <w:spacing w:before="100" w:beforeAutospacing="1" w:after="100" w:afterAutospacing="1"/>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BC7BFC" w14:textId="197BC486" w:rsidR="00A832AE" w:rsidRPr="00A832AE" w:rsidRDefault="00A832AE" w:rsidP="00A832AE">
      <w:pPr>
        <w:rPr>
          <w:rFonts w:ascii="Arial" w:hAnsi="Arial" w:cs="Arial"/>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Driver app</w:t>
      </w:r>
    </w:p>
    <w:p w14:paraId="3AED54A1" w14:textId="77777777" w:rsidR="00A832AE" w:rsidRPr="00A832AE" w:rsidRDefault="00A832AE" w:rsidP="00A832AE">
      <w:pPr>
        <w:numPr>
          <w:ilvl w:val="0"/>
          <w:numId w:val="24"/>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w:t>
      </w:r>
    </w:p>
    <w:p w14:paraId="3DD47569" w14:textId="77777777" w:rsidR="00A832AE" w:rsidRPr="00A832AE" w:rsidRDefault="00A832AE" w:rsidP="00A832AE">
      <w:pPr>
        <w:numPr>
          <w:ilvl w:val="0"/>
          <w:numId w:val="25"/>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Profile creation</w:t>
      </w:r>
    </w:p>
    <w:p w14:paraId="1AA91D94" w14:textId="77777777" w:rsidR="00A832AE" w:rsidRPr="00A832AE" w:rsidRDefault="00A832AE" w:rsidP="00A832AE">
      <w:pPr>
        <w:numPr>
          <w:ilvl w:val="0"/>
          <w:numId w:val="26"/>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Accept/decline the ride request</w:t>
      </w:r>
    </w:p>
    <w:p w14:paraId="64E087D6" w14:textId="77777777" w:rsidR="00A832AE" w:rsidRPr="00A832AE" w:rsidRDefault="00A832AE" w:rsidP="00A832AE">
      <w:pPr>
        <w:numPr>
          <w:ilvl w:val="0"/>
          <w:numId w:val="27"/>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Passenger ratings &amp; reviews</w:t>
      </w:r>
    </w:p>
    <w:p w14:paraId="14C80B1D" w14:textId="77777777" w:rsidR="00A832AE" w:rsidRPr="00A832AE" w:rsidRDefault="00A832AE" w:rsidP="00A832AE">
      <w:pPr>
        <w:numPr>
          <w:ilvl w:val="0"/>
          <w:numId w:val="28"/>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 notifications</w:t>
      </w:r>
    </w:p>
    <w:p w14:paraId="595F205D" w14:textId="77777777" w:rsidR="00A832AE" w:rsidRPr="00A832AE" w:rsidRDefault="00A832AE" w:rsidP="00A832AE">
      <w:pPr>
        <w:numPr>
          <w:ilvl w:val="0"/>
          <w:numId w:val="29"/>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Reports</w:t>
      </w:r>
    </w:p>
    <w:p w14:paraId="31697EE8" w14:textId="77777777" w:rsidR="00A832AE" w:rsidRPr="00A832AE" w:rsidRDefault="00A832AE" w:rsidP="00A832AE">
      <w:pPr>
        <w:numPr>
          <w:ilvl w:val="0"/>
          <w:numId w:val="30"/>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Pick-up &amp; drop-off navigation</w:t>
      </w:r>
    </w:p>
    <w:p w14:paraId="37364C12" w14:textId="77777777" w:rsidR="00A832AE" w:rsidRPr="00A832AE" w:rsidRDefault="00A832AE" w:rsidP="00A832AE">
      <w:pPr>
        <w:numPr>
          <w:ilvl w:val="0"/>
          <w:numId w:val="31"/>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Trip history</w:t>
      </w:r>
    </w:p>
    <w:p w14:paraId="39111473" w14:textId="77777777" w:rsidR="00A832AE" w:rsidRPr="00A832AE" w:rsidRDefault="00A832AE" w:rsidP="00A832AE">
      <w:pPr>
        <w:numPr>
          <w:ilvl w:val="0"/>
          <w:numId w:val="32"/>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 estimation</w:t>
      </w:r>
    </w:p>
    <w:p w14:paraId="024764C1" w14:textId="07F0F996" w:rsidR="00125620" w:rsidRPr="00A832AE" w:rsidRDefault="00125620" w:rsidP="00A832AE">
      <w:pPr>
        <w:spacing w:after="180" w:line="480" w:lineRule="atLeast"/>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A3AF2F" w14:textId="77777777" w:rsidR="00125620" w:rsidRPr="00A832AE" w:rsidRDefault="00125620" w:rsidP="00A832AE">
      <w:pPr>
        <w:spacing w:after="180" w:line="480" w:lineRule="atLeast"/>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14848E" w14:textId="77777777" w:rsidR="00A832AE" w:rsidRDefault="00A832AE" w:rsidP="00A832AE">
      <w:pP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238F50" w14:textId="77777777" w:rsidR="00A832AE" w:rsidRDefault="00A832AE" w:rsidP="00A832AE">
      <w:pP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3045DE" w14:textId="77777777" w:rsidR="00A832AE" w:rsidRDefault="00A832AE" w:rsidP="00A832AE">
      <w:pP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F047DB" w14:textId="77777777" w:rsidR="00A832AE" w:rsidRDefault="00A832AE" w:rsidP="00A832AE">
      <w:pP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A5F081" w14:textId="77777777" w:rsidR="00A832AE" w:rsidRDefault="00A832AE" w:rsidP="00A832AE">
      <w:pP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7BAAA8" w14:textId="77777777" w:rsidR="00A832AE" w:rsidRDefault="00A832AE" w:rsidP="00A832AE">
      <w:pP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38C157" w14:textId="77777777" w:rsidR="00A832AE" w:rsidRDefault="00A832AE" w:rsidP="00A832AE">
      <w:pP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A370DB" w14:textId="77777777" w:rsidR="00A832AE" w:rsidRDefault="00A832AE" w:rsidP="00A832AE">
      <w:pP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091C7C" w14:textId="77777777" w:rsidR="00A832AE" w:rsidRDefault="00A832AE" w:rsidP="00A832AE">
      <w:pP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EFC5F5" w14:textId="022D75B4" w:rsidR="00A832AE" w:rsidRPr="00A832AE" w:rsidRDefault="00A832AE" w:rsidP="00A832AE">
      <w:pPr>
        <w:rPr>
          <w:rFonts w:ascii="Arial" w:hAnsi="Arial" w:cs="Arial"/>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Admin panel</w:t>
      </w:r>
    </w:p>
    <w:p w14:paraId="5F8A3459" w14:textId="77777777" w:rsidR="00A832AE" w:rsidRPr="00A832AE" w:rsidRDefault="00A832AE" w:rsidP="00A832AE">
      <w:pPr>
        <w:numPr>
          <w:ilvl w:val="0"/>
          <w:numId w:val="33"/>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Driver management</w:t>
      </w:r>
    </w:p>
    <w:p w14:paraId="54072D32" w14:textId="77777777" w:rsidR="00A832AE" w:rsidRPr="00A832AE" w:rsidRDefault="00A832AE" w:rsidP="00A832AE">
      <w:pPr>
        <w:numPr>
          <w:ilvl w:val="0"/>
          <w:numId w:val="34"/>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Vehicle management</w:t>
      </w:r>
    </w:p>
    <w:p w14:paraId="325DC276" w14:textId="77777777" w:rsidR="00A832AE" w:rsidRPr="00A832AE" w:rsidRDefault="00A832AE" w:rsidP="00A832AE">
      <w:pPr>
        <w:numPr>
          <w:ilvl w:val="0"/>
          <w:numId w:val="35"/>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 management</w:t>
      </w:r>
    </w:p>
    <w:p w14:paraId="51FA06E7" w14:textId="77777777" w:rsidR="00A832AE" w:rsidRPr="00A832AE" w:rsidRDefault="00A832AE" w:rsidP="00A832AE">
      <w:pPr>
        <w:numPr>
          <w:ilvl w:val="0"/>
          <w:numId w:val="36"/>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Ratings &amp; reviews management</w:t>
      </w:r>
    </w:p>
    <w:p w14:paraId="7FE7A42E" w14:textId="77777777" w:rsidR="00A832AE" w:rsidRPr="00A832AE" w:rsidRDefault="00A832AE" w:rsidP="00A832AE">
      <w:pPr>
        <w:numPr>
          <w:ilvl w:val="0"/>
          <w:numId w:val="37"/>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Complaint management</w:t>
      </w:r>
    </w:p>
    <w:p w14:paraId="749277DD" w14:textId="77777777" w:rsidR="00A832AE" w:rsidRPr="00A832AE" w:rsidRDefault="00A832AE" w:rsidP="00A832AE">
      <w:pPr>
        <w:numPr>
          <w:ilvl w:val="0"/>
          <w:numId w:val="38"/>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Earnings report</w:t>
      </w:r>
    </w:p>
    <w:p w14:paraId="320D3C91" w14:textId="77777777" w:rsidR="00A832AE" w:rsidRPr="00A832AE" w:rsidRDefault="00A832AE" w:rsidP="00A832AE">
      <w:pPr>
        <w:numPr>
          <w:ilvl w:val="0"/>
          <w:numId w:val="39"/>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 report</w:t>
      </w:r>
    </w:p>
    <w:p w14:paraId="40D95414" w14:textId="77777777" w:rsidR="00A832AE" w:rsidRPr="00A832AE" w:rsidRDefault="00A832AE" w:rsidP="00A832AE">
      <w:pPr>
        <w:rPr>
          <w:rFonts w:ascii="Arial" w:hAnsi="Arial" w:cs="Arial"/>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Dispatch panel</w:t>
      </w:r>
    </w:p>
    <w:p w14:paraId="6DD86F14" w14:textId="7EA7AE41" w:rsidR="00A832AE" w:rsidRPr="00A832AE" w:rsidRDefault="00A832AE" w:rsidP="00A832AE">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2A46A2" w14:textId="77777777" w:rsidR="00A832AE" w:rsidRPr="00A832AE" w:rsidRDefault="00A832AE" w:rsidP="00A832AE">
      <w:pPr>
        <w:numPr>
          <w:ilvl w:val="0"/>
          <w:numId w:val="40"/>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Fleet management</w:t>
      </w:r>
    </w:p>
    <w:p w14:paraId="27E46BC7" w14:textId="77777777" w:rsidR="00A832AE" w:rsidRPr="00A832AE" w:rsidRDefault="00A832AE" w:rsidP="00A832AE">
      <w:pPr>
        <w:numPr>
          <w:ilvl w:val="0"/>
          <w:numId w:val="41"/>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Tracking trips</w:t>
      </w:r>
    </w:p>
    <w:p w14:paraId="01076A3E" w14:textId="77777777" w:rsidR="00A832AE" w:rsidRPr="00A832AE" w:rsidRDefault="00A832AE" w:rsidP="00A832AE">
      <w:pPr>
        <w:numPr>
          <w:ilvl w:val="0"/>
          <w:numId w:val="42"/>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service requests</w:t>
      </w:r>
    </w:p>
    <w:p w14:paraId="148381CD" w14:textId="77777777" w:rsidR="00A832AE" w:rsidRPr="00A832AE" w:rsidRDefault="00A832AE" w:rsidP="00A832AE">
      <w:pPr>
        <w:numPr>
          <w:ilvl w:val="0"/>
          <w:numId w:val="43"/>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Matching drivers &amp; passengers</w:t>
      </w:r>
    </w:p>
    <w:p w14:paraId="14174E92" w14:textId="77777777" w:rsidR="00A832AE" w:rsidRPr="00A832AE" w:rsidRDefault="00A832AE" w:rsidP="00A832AE">
      <w:pPr>
        <w:numPr>
          <w:ilvl w:val="0"/>
          <w:numId w:val="44"/>
        </w:numPr>
        <w:spacing w:before="100" w:beforeAutospacing="1" w:after="100" w:afterAutospacing="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2A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Reviews &amp; feedback management</w:t>
      </w:r>
    </w:p>
    <w:p w14:paraId="4B2368EC" w14:textId="77777777" w:rsidR="00D576AB" w:rsidRPr="000D0527" w:rsidRDefault="00D576AB" w:rsidP="00D576AB">
      <w:pPr>
        <w:spacing w:after="180" w:line="480" w:lineRule="atLeast"/>
        <w:ind w:left="720"/>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0D1BCE" w14:textId="77777777" w:rsidR="000D0527" w:rsidRPr="000D0527" w:rsidRDefault="000D0527" w:rsidP="000D0527">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9EF930" w14:textId="77777777" w:rsidR="000D0527" w:rsidRPr="000D0527" w:rsidRDefault="000D0527" w:rsidP="000D0527">
      <w:pPr>
        <w:textAlignment w:val="baselin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F27875" w14:textId="77777777" w:rsidR="007353CD" w:rsidRPr="00C45978" w:rsidRDefault="007353CD" w:rsidP="00307FE8">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1F9FB5" w14:textId="77777777" w:rsidR="0027155A" w:rsidRDefault="0027155A" w:rsidP="00D71D11">
      <w:pPr>
        <w:rPr>
          <w:rFonts w:ascii="Arial" w:hAnsi="Arial" w:cs="Arial"/>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14448D" w14:textId="2C871CD3" w:rsidR="00D71D11" w:rsidRPr="00C45978" w:rsidRDefault="00D71D11" w:rsidP="00D71D11">
      <w:pPr>
        <w:rPr>
          <w:rFonts w:ascii="Arial" w:hAnsi="Arial" w:cs="Arial"/>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978">
        <w:rPr>
          <w:rFonts w:ascii="Arial" w:hAnsi="Arial" w:cs="Arial"/>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Reference page  </w:t>
      </w:r>
    </w:p>
    <w:p w14:paraId="24367062" w14:textId="490D62C4" w:rsidR="00355D88" w:rsidRPr="00DE270A" w:rsidRDefault="00A331A4" w:rsidP="009462DE">
      <w:pPr>
        <w:rPr>
          <w:rFonts w:ascii="Arial" w:hAnsi="Arial" w:cs="Arial"/>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00DD7C7F" w:rsidRPr="00DE270A">
          <w:rPr>
            <w:rStyle w:val="Hyperlink"/>
            <w:rFonts w:ascii="Arial" w:hAnsi="Arial" w:cs="Arial"/>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https://deseng.ryerson.ca/dokuwiki/design:system_interface</w:t>
        </w:r>
      </w:hyperlink>
    </w:p>
    <w:p w14:paraId="79607716" w14:textId="50150BBE" w:rsidR="00DD7C7F" w:rsidRPr="00DE270A" w:rsidRDefault="00DD7C7F" w:rsidP="009462DE">
      <w:pPr>
        <w:rPr>
          <w:rFonts w:ascii="Arial" w:hAnsi="Arial" w:cs="Arial"/>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704E1E" w14:textId="144868A7" w:rsidR="008C099A" w:rsidRPr="00DE270A" w:rsidRDefault="00A331A4" w:rsidP="009462DE">
      <w:pPr>
        <w:rPr>
          <w:rFonts w:ascii="Arial" w:hAnsi="Arial" w:cs="Arial"/>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history="1">
        <w:r w:rsidR="008C099A" w:rsidRPr="00DE270A">
          <w:rPr>
            <w:rStyle w:val="Hyperlink"/>
            <w:rFonts w:ascii="Arial" w:hAnsi="Arial" w:cs="Arial"/>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https://clearbridgemobile.com/how-to-build-a-mobile-app-requirements-document/</w:t>
        </w:r>
      </w:hyperlink>
      <w:r w:rsidR="008C099A" w:rsidRPr="00DE270A">
        <w:rPr>
          <w:rFonts w:ascii="Arial" w:hAnsi="Arial" w:cs="Arial"/>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E37A80" w14:textId="09DF644F" w:rsidR="00C76B27" w:rsidRPr="00DE270A" w:rsidRDefault="00C76B27" w:rsidP="009462DE">
      <w:pPr>
        <w:rPr>
          <w:rFonts w:ascii="Arial" w:hAnsi="Arial" w:cs="Arial"/>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100C20" w14:textId="4C53ED18" w:rsidR="00BE028C" w:rsidRDefault="00A331A4" w:rsidP="00BE028C">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6" w:history="1">
        <w:r w:rsidR="00C76B27" w:rsidRPr="00DE270A">
          <w:rPr>
            <w:rStyle w:val="Hyperlink"/>
            <w:rFonts w:ascii="Arial" w:hAnsi="Arial" w:cs="Arial"/>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https://yalantis.com/blog/uber-underlying-technologies-and-how-it-actually-works/</w:t>
        </w:r>
      </w:hyperlink>
      <w:r w:rsidR="00C76B27" w:rsidRPr="00C45978">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BB9CA4" w14:textId="1A752123" w:rsidR="008C6A85" w:rsidRDefault="008C6A85" w:rsidP="00BE028C">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85023A" w14:textId="69C1F200" w:rsidR="008C6A85" w:rsidRDefault="00A331A4" w:rsidP="00BE028C">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00CF3A2A" w:rsidRPr="00A324C5">
          <w:rPr>
            <w:rStyle w:val="Hyperlink"/>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https://medium.com/nerd-for-tech/uber-architecture-and-system-design-e8ac26690dfc</w:t>
        </w:r>
      </w:hyperlink>
    </w:p>
    <w:p w14:paraId="3E05B00E" w14:textId="506DEA6D" w:rsidR="00CF3A2A" w:rsidRDefault="00CF3A2A" w:rsidP="00BE028C">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C73E2D" w14:textId="47C506B8" w:rsidR="00CF3A2A" w:rsidRDefault="00A331A4" w:rsidP="00BE028C">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8" w:history="1">
        <w:r w:rsidR="00CF3A2A" w:rsidRPr="00A324C5">
          <w:rPr>
            <w:rStyle w:val="Hyperlink"/>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https://www.guru99.com/non-functional-requirement-type-example.html</w:t>
        </w:r>
      </w:hyperlink>
    </w:p>
    <w:p w14:paraId="47A6BFDD" w14:textId="77777777" w:rsidR="00CF3A2A" w:rsidRDefault="00CF3A2A" w:rsidP="00BE028C">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F33BF1" w14:textId="77777777" w:rsidR="00BE028C" w:rsidRDefault="00BE028C" w:rsidP="00BE028C">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1CCD0D" w14:textId="7392B7F5" w:rsidR="00BE028C" w:rsidRPr="00BE028C" w:rsidRDefault="00BE028C" w:rsidP="00BE028C">
      <w:r w:rsidRPr="00BE028C">
        <w:fldChar w:fldCharType="begin"/>
      </w:r>
      <w:r w:rsidRPr="00BE028C">
        <w:instrText xml:space="preserve"> INCLUDEPICTURE "/var/folders/_0/nmgd60md5v5bzlg06wsjnp9c0000gn/T/com.microsoft.Word/WebArchiveCopyPasteTempFiles/0*bVnmjXxGGDHcYqSH" \* MERGEFORMATINET </w:instrText>
      </w:r>
      <w:r w:rsidRPr="00BE028C">
        <w:fldChar w:fldCharType="separate"/>
      </w:r>
      <w:r w:rsidRPr="00BE028C">
        <w:rPr>
          <w:noProof/>
        </w:rPr>
        <w:drawing>
          <wp:inline distT="0" distB="0" distL="0" distR="0" wp14:anchorId="5EA81D86" wp14:editId="728190B1">
            <wp:extent cx="6858000" cy="40906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4090670"/>
                    </a:xfrm>
                    <a:prstGeom prst="rect">
                      <a:avLst/>
                    </a:prstGeom>
                    <a:noFill/>
                    <a:ln>
                      <a:noFill/>
                    </a:ln>
                  </pic:spPr>
                </pic:pic>
              </a:graphicData>
            </a:graphic>
          </wp:inline>
        </w:drawing>
      </w:r>
      <w:r w:rsidRPr="00BE028C">
        <w:fldChar w:fldCharType="end"/>
      </w:r>
    </w:p>
    <w:p w14:paraId="6C000E45" w14:textId="41C47C0D" w:rsidR="008C6A85" w:rsidRDefault="008C6A85" w:rsidP="008C6A85">
      <w:r>
        <w:lastRenderedPageBreak/>
        <w:fldChar w:fldCharType="begin"/>
      </w:r>
      <w:r>
        <w:instrText xml:space="preserve"> INCLUDEPICTURE "https://miro.medium.com/max/2612/1*oFy8tuOF_zbB-A7A35Jkzw.png" \* MERGEFORMATINET </w:instrText>
      </w:r>
      <w:r>
        <w:fldChar w:fldCharType="separate"/>
      </w:r>
      <w:r>
        <w:rPr>
          <w:noProof/>
        </w:rPr>
        <w:drawing>
          <wp:inline distT="0" distB="0" distL="0" distR="0" wp14:anchorId="3EDAD3E7" wp14:editId="721B9A19">
            <wp:extent cx="6858000" cy="3806825"/>
            <wp:effectExtent l="0" t="0" r="0" b="317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3806825"/>
                    </a:xfrm>
                    <a:prstGeom prst="rect">
                      <a:avLst/>
                    </a:prstGeom>
                    <a:noFill/>
                    <a:ln>
                      <a:noFill/>
                    </a:ln>
                  </pic:spPr>
                </pic:pic>
              </a:graphicData>
            </a:graphic>
          </wp:inline>
        </w:drawing>
      </w:r>
      <w:r>
        <w:fldChar w:fldCharType="end"/>
      </w:r>
    </w:p>
    <w:p w14:paraId="7FC3B465" w14:textId="2DE18C68" w:rsidR="008C6A85" w:rsidRDefault="008C6A85" w:rsidP="008C6A85">
      <w:r>
        <w:lastRenderedPageBreak/>
        <w:fldChar w:fldCharType="begin"/>
      </w:r>
      <w:r>
        <w:instrText xml:space="preserve"> INCLUDEPICTURE "https://miro.medium.com/max/1600/1*gplNXpz8z-m99hmm8K2F2A.png" \* MERGEFORMATINET </w:instrText>
      </w:r>
      <w:r>
        <w:fldChar w:fldCharType="separate"/>
      </w:r>
      <w:r>
        <w:rPr>
          <w:noProof/>
        </w:rPr>
        <w:drawing>
          <wp:inline distT="0" distB="0" distL="0" distR="0" wp14:anchorId="6A7E0647" wp14:editId="4DFBB4CD">
            <wp:extent cx="6858000" cy="474091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4740910"/>
                    </a:xfrm>
                    <a:prstGeom prst="rect">
                      <a:avLst/>
                    </a:prstGeom>
                    <a:noFill/>
                    <a:ln>
                      <a:noFill/>
                    </a:ln>
                  </pic:spPr>
                </pic:pic>
              </a:graphicData>
            </a:graphic>
          </wp:inline>
        </w:drawing>
      </w:r>
      <w:r>
        <w:fldChar w:fldCharType="end"/>
      </w:r>
    </w:p>
    <w:p w14:paraId="161E447C" w14:textId="3733E118" w:rsidR="0017379D" w:rsidRPr="0017379D" w:rsidRDefault="0017379D" w:rsidP="0017379D">
      <w:r w:rsidRPr="0017379D">
        <w:lastRenderedPageBreak/>
        <w:fldChar w:fldCharType="begin"/>
      </w:r>
      <w:r w:rsidRPr="0017379D">
        <w:instrText xml:space="preserve"> INCLUDEPICTURE "https://miro.medium.com/max/1700/0*iwsbION8HVJ1pPnZ" \* MERGEFORMATINET </w:instrText>
      </w:r>
      <w:r w:rsidRPr="0017379D">
        <w:fldChar w:fldCharType="separate"/>
      </w:r>
      <w:r w:rsidRPr="0017379D">
        <w:rPr>
          <w:noProof/>
        </w:rPr>
        <w:drawing>
          <wp:inline distT="0" distB="0" distL="0" distR="0" wp14:anchorId="2F8B829B" wp14:editId="5C4F38B3">
            <wp:extent cx="6858000" cy="4324350"/>
            <wp:effectExtent l="0" t="0" r="0"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4324350"/>
                    </a:xfrm>
                    <a:prstGeom prst="rect">
                      <a:avLst/>
                    </a:prstGeom>
                    <a:noFill/>
                    <a:ln>
                      <a:noFill/>
                    </a:ln>
                  </pic:spPr>
                </pic:pic>
              </a:graphicData>
            </a:graphic>
          </wp:inline>
        </w:drawing>
      </w:r>
      <w:r w:rsidRPr="0017379D">
        <w:fldChar w:fldCharType="end"/>
      </w:r>
    </w:p>
    <w:p w14:paraId="40D43178" w14:textId="77777777" w:rsidR="0017379D" w:rsidRDefault="0017379D" w:rsidP="008C6A85"/>
    <w:p w14:paraId="6F265D62" w14:textId="0DAF2B22" w:rsidR="00CF3A2A" w:rsidRDefault="00CF3A2A" w:rsidP="00CF3A2A">
      <w:r>
        <w:lastRenderedPageBreak/>
        <w:fldChar w:fldCharType="begin"/>
      </w:r>
      <w:r>
        <w:instrText xml:space="preserve"> INCLUDEPICTURE "/var/folders/_0/nmgd60md5v5bzlg06wsjnp9c0000gn/T/com.microsoft.Word/WebArchiveCopyPasteTempFiles/9de6f3f4e70a38be7614a0fa20540a83877e1f8c.png?1550136814" \* MERGEFORMATINET </w:instrText>
      </w:r>
      <w:r>
        <w:fldChar w:fldCharType="separate"/>
      </w:r>
      <w:r>
        <w:rPr>
          <w:noProof/>
        </w:rPr>
        <w:drawing>
          <wp:inline distT="0" distB="0" distL="0" distR="0" wp14:anchorId="06A7D1C0" wp14:editId="5236718E">
            <wp:extent cx="6858000" cy="4681220"/>
            <wp:effectExtent l="0" t="0" r="0" b="5080"/>
            <wp:docPr id="2" name="Picture 2" descr="Uber App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er App Modul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4681220"/>
                    </a:xfrm>
                    <a:prstGeom prst="rect">
                      <a:avLst/>
                    </a:prstGeom>
                    <a:noFill/>
                    <a:ln>
                      <a:noFill/>
                    </a:ln>
                  </pic:spPr>
                </pic:pic>
              </a:graphicData>
            </a:graphic>
          </wp:inline>
        </w:drawing>
      </w:r>
      <w:r>
        <w:fldChar w:fldCharType="end"/>
      </w:r>
    </w:p>
    <w:p w14:paraId="5A17DC13" w14:textId="28F3548D" w:rsidR="00C76B27" w:rsidRPr="00C45978" w:rsidRDefault="00C76B27" w:rsidP="009462DE">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76B27" w:rsidRPr="00C45978" w:rsidSect="00004762">
      <w:footerReference w:type="default" r:id="rId2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DBB56" w14:textId="77777777" w:rsidR="00A331A4" w:rsidRDefault="00A331A4">
      <w:r>
        <w:separator/>
      </w:r>
    </w:p>
  </w:endnote>
  <w:endnote w:type="continuationSeparator" w:id="0">
    <w:p w14:paraId="20700365" w14:textId="77777777" w:rsidR="00A331A4" w:rsidRDefault="00A33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oper Black">
    <w:panose1 w:val="0208090404030B020404"/>
    <w:charset w:val="4D"/>
    <w:family w:val="roman"/>
    <w:pitch w:val="variable"/>
    <w:sig w:usb0="00000003" w:usb1="00000000" w:usb2="00000000" w:usb3="00000000" w:csb0="00000001" w:csb1="00000000"/>
  </w:font>
  <w:font w:name="Charter">
    <w:altName w:val="Charter"/>
    <w:panose1 w:val="02040503050506020203"/>
    <w:charset w:val="00"/>
    <w:family w:val="roman"/>
    <w:pitch w:val="variable"/>
    <w:sig w:usb0="800000AF" w:usb1="1000204A" w:usb2="00000000" w:usb3="00000000" w:csb0="0000001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E32FC" w14:textId="77777777" w:rsidR="008C0DA0" w:rsidRDefault="008C0DA0" w:rsidP="008C0DA0">
    <w:pPr>
      <w:pStyle w:val="Footer"/>
    </w:pPr>
  </w:p>
  <w:p w14:paraId="52AE8220" w14:textId="0B55A54F" w:rsidR="008C0DA0" w:rsidRDefault="008C0DA0" w:rsidP="008C0DA0">
    <w:pPr>
      <w:pStyle w:val="Footer"/>
      <w:pBdr>
        <w:top w:val="single" w:sz="4" w:space="1" w:color="auto"/>
      </w:pBdr>
      <w:jc w:val="right"/>
    </w:pPr>
    <w:r w:rsidRPr="000C2135">
      <w:rPr>
        <w:rFonts w:ascii="Arial" w:hAnsi="Arial" w:cs="Arial"/>
      </w:rPr>
      <w:t>[</w:t>
    </w:r>
    <w:r w:rsidR="009D3D16">
      <w:rPr>
        <w:rFonts w:ascii="Arial" w:hAnsi="Arial" w:cs="Arial"/>
      </w:rPr>
      <w:t>Wulib-Project</w:t>
    </w:r>
    <w:r w:rsidRPr="000C2135">
      <w:rPr>
        <w:rFonts w:ascii="Arial" w:hAnsi="Arial" w:cs="Arial"/>
      </w:rPr>
      <w:t xml:space="preserve"> - </w:t>
    </w:r>
    <w:r>
      <w:rPr>
        <w:rFonts w:ascii="Arial" w:hAnsi="Arial" w:cs="Arial"/>
      </w:rPr>
      <w:t>0</w:t>
    </w:r>
    <w:r w:rsidR="009D3D16">
      <w:rPr>
        <w:rFonts w:ascii="Arial" w:hAnsi="Arial" w:cs="Arial"/>
      </w:rPr>
      <w:t>6</w:t>
    </w:r>
    <w:r>
      <w:rPr>
        <w:rFonts w:ascii="Arial" w:hAnsi="Arial" w:cs="Arial"/>
      </w:rPr>
      <w:t>/</w:t>
    </w:r>
    <w:r w:rsidR="009D3D16">
      <w:rPr>
        <w:rFonts w:ascii="Arial" w:hAnsi="Arial" w:cs="Arial"/>
      </w:rPr>
      <w:t>09</w:t>
    </w:r>
    <w:r>
      <w:rPr>
        <w:rFonts w:ascii="Arial" w:hAnsi="Arial" w:cs="Arial"/>
      </w:rPr>
      <w:t>/21</w:t>
    </w:r>
    <w:r w:rsidRPr="000C2135">
      <w:rPr>
        <w:rFonts w:ascii="Arial" w:hAnsi="Arial" w:cs="Arial"/>
      </w:rPr>
      <w:t>]</w:t>
    </w:r>
    <w:r>
      <w:rPr>
        <w:rFonts w:ascii="Arial" w:hAnsi="Arial" w:cs="Arial"/>
      </w:rPr>
      <w:tab/>
    </w:r>
    <w:r>
      <w:rPr>
        <w:rFonts w:ascii="Arial" w:hAnsi="Arial" w:cs="Arial"/>
      </w:rPr>
      <w:tab/>
    </w:r>
    <w:r w:rsidRPr="000C2135">
      <w:rPr>
        <w:rFonts w:ascii="Arial" w:hAnsi="Arial" w:cs="Arial"/>
      </w:rPr>
      <w:fldChar w:fldCharType="begin"/>
    </w:r>
    <w:r w:rsidRPr="000C2135">
      <w:rPr>
        <w:rFonts w:ascii="Arial" w:hAnsi="Arial" w:cs="Arial"/>
      </w:rPr>
      <w:instrText xml:space="preserve"> PAGE   \* MERGEFORMAT </w:instrText>
    </w:r>
    <w:r w:rsidRPr="000C2135">
      <w:rPr>
        <w:rFonts w:ascii="Arial" w:hAnsi="Arial" w:cs="Arial"/>
      </w:rPr>
      <w:fldChar w:fldCharType="separate"/>
    </w:r>
    <w:r>
      <w:rPr>
        <w:rFonts w:ascii="Arial" w:hAnsi="Arial" w:cs="Arial"/>
      </w:rPr>
      <w:t>1</w:t>
    </w:r>
    <w:r w:rsidRPr="000C2135">
      <w:rPr>
        <w:rFonts w:ascii="Arial" w:hAnsi="Arial" w:cs="Arial"/>
      </w:rPr>
      <w:fldChar w:fldCharType="end"/>
    </w:r>
  </w:p>
  <w:p w14:paraId="0BC2EE9A" w14:textId="77777777" w:rsidR="008C0DA0" w:rsidRDefault="008C0DA0" w:rsidP="008C0DA0">
    <w:pPr>
      <w:pStyle w:val="Footer"/>
    </w:pPr>
  </w:p>
  <w:p w14:paraId="43DF4529" w14:textId="77777777" w:rsidR="008C0DA0" w:rsidRDefault="008C0D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61B46" w14:textId="77777777" w:rsidR="00A331A4" w:rsidRDefault="00A331A4">
      <w:r>
        <w:separator/>
      </w:r>
    </w:p>
  </w:footnote>
  <w:footnote w:type="continuationSeparator" w:id="0">
    <w:p w14:paraId="7E5F7A4D" w14:textId="77777777" w:rsidR="00A331A4" w:rsidRDefault="00A33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7AB1"/>
    <w:multiLevelType w:val="multilevel"/>
    <w:tmpl w:val="4384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33CB8"/>
    <w:multiLevelType w:val="multilevel"/>
    <w:tmpl w:val="27E4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01ADE"/>
    <w:multiLevelType w:val="multilevel"/>
    <w:tmpl w:val="BCBE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A7005"/>
    <w:multiLevelType w:val="multilevel"/>
    <w:tmpl w:val="9736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A7222"/>
    <w:multiLevelType w:val="multilevel"/>
    <w:tmpl w:val="9B8CD0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F107D"/>
    <w:multiLevelType w:val="multilevel"/>
    <w:tmpl w:val="8516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D7277"/>
    <w:multiLevelType w:val="multilevel"/>
    <w:tmpl w:val="37AC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922C6"/>
    <w:multiLevelType w:val="multilevel"/>
    <w:tmpl w:val="9D74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233D3A"/>
    <w:multiLevelType w:val="multilevel"/>
    <w:tmpl w:val="4448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E9456F"/>
    <w:multiLevelType w:val="multilevel"/>
    <w:tmpl w:val="11AC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DF3E70"/>
    <w:multiLevelType w:val="multilevel"/>
    <w:tmpl w:val="FD26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56B2F"/>
    <w:multiLevelType w:val="multilevel"/>
    <w:tmpl w:val="758C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FB34E0"/>
    <w:multiLevelType w:val="multilevel"/>
    <w:tmpl w:val="84B2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C06AD"/>
    <w:multiLevelType w:val="multilevel"/>
    <w:tmpl w:val="A79E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5F1C33"/>
    <w:multiLevelType w:val="multilevel"/>
    <w:tmpl w:val="1BBC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C13AE9"/>
    <w:multiLevelType w:val="multilevel"/>
    <w:tmpl w:val="9C10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DE02E7"/>
    <w:multiLevelType w:val="multilevel"/>
    <w:tmpl w:val="1E06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781D63"/>
    <w:multiLevelType w:val="multilevel"/>
    <w:tmpl w:val="1C14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222ED9"/>
    <w:multiLevelType w:val="multilevel"/>
    <w:tmpl w:val="04C4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D453CD"/>
    <w:multiLevelType w:val="multilevel"/>
    <w:tmpl w:val="7088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5229C"/>
    <w:multiLevelType w:val="multilevel"/>
    <w:tmpl w:val="ED08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2C3677"/>
    <w:multiLevelType w:val="multilevel"/>
    <w:tmpl w:val="7EBC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BC3DB0"/>
    <w:multiLevelType w:val="multilevel"/>
    <w:tmpl w:val="9774DA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AD753D"/>
    <w:multiLevelType w:val="multilevel"/>
    <w:tmpl w:val="D44C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852A7F"/>
    <w:multiLevelType w:val="multilevel"/>
    <w:tmpl w:val="09F2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E170FE"/>
    <w:multiLevelType w:val="multilevel"/>
    <w:tmpl w:val="1090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A47B4C"/>
    <w:multiLevelType w:val="multilevel"/>
    <w:tmpl w:val="B660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A7D73"/>
    <w:multiLevelType w:val="multilevel"/>
    <w:tmpl w:val="F7F2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3A2706"/>
    <w:multiLevelType w:val="multilevel"/>
    <w:tmpl w:val="B656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5D6CAD"/>
    <w:multiLevelType w:val="multilevel"/>
    <w:tmpl w:val="EBBA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4836E7"/>
    <w:multiLevelType w:val="multilevel"/>
    <w:tmpl w:val="02A8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F056EE"/>
    <w:multiLevelType w:val="multilevel"/>
    <w:tmpl w:val="55C6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EC2757"/>
    <w:multiLevelType w:val="multilevel"/>
    <w:tmpl w:val="D044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5A75D3"/>
    <w:multiLevelType w:val="multilevel"/>
    <w:tmpl w:val="0426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8B5093"/>
    <w:multiLevelType w:val="multilevel"/>
    <w:tmpl w:val="A480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E10F65"/>
    <w:multiLevelType w:val="multilevel"/>
    <w:tmpl w:val="AC68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941533"/>
    <w:multiLevelType w:val="multilevel"/>
    <w:tmpl w:val="01B6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A618EB"/>
    <w:multiLevelType w:val="multilevel"/>
    <w:tmpl w:val="2ABE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CD5D08"/>
    <w:multiLevelType w:val="multilevel"/>
    <w:tmpl w:val="83DC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7B5940"/>
    <w:multiLevelType w:val="multilevel"/>
    <w:tmpl w:val="8B82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242C05"/>
    <w:multiLevelType w:val="multilevel"/>
    <w:tmpl w:val="D4F4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246BC4"/>
    <w:multiLevelType w:val="multilevel"/>
    <w:tmpl w:val="1960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F14F99"/>
    <w:multiLevelType w:val="multilevel"/>
    <w:tmpl w:val="F0CA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184984"/>
    <w:multiLevelType w:val="multilevel"/>
    <w:tmpl w:val="162C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5"/>
  </w:num>
  <w:num w:numId="3">
    <w:abstractNumId w:val="21"/>
  </w:num>
  <w:num w:numId="4">
    <w:abstractNumId w:val="5"/>
  </w:num>
  <w:num w:numId="5">
    <w:abstractNumId w:val="38"/>
  </w:num>
  <w:num w:numId="6">
    <w:abstractNumId w:val="3"/>
  </w:num>
  <w:num w:numId="7">
    <w:abstractNumId w:val="24"/>
  </w:num>
  <w:num w:numId="8">
    <w:abstractNumId w:val="8"/>
  </w:num>
  <w:num w:numId="9">
    <w:abstractNumId w:val="10"/>
  </w:num>
  <w:num w:numId="10">
    <w:abstractNumId w:val="22"/>
  </w:num>
  <w:num w:numId="11">
    <w:abstractNumId w:val="4"/>
  </w:num>
  <w:num w:numId="12">
    <w:abstractNumId w:val="11"/>
  </w:num>
  <w:num w:numId="13">
    <w:abstractNumId w:val="25"/>
  </w:num>
  <w:num w:numId="14">
    <w:abstractNumId w:val="29"/>
  </w:num>
  <w:num w:numId="15">
    <w:abstractNumId w:val="40"/>
  </w:num>
  <w:num w:numId="16">
    <w:abstractNumId w:val="42"/>
  </w:num>
  <w:num w:numId="17">
    <w:abstractNumId w:val="27"/>
  </w:num>
  <w:num w:numId="18">
    <w:abstractNumId w:val="43"/>
  </w:num>
  <w:num w:numId="19">
    <w:abstractNumId w:val="23"/>
  </w:num>
  <w:num w:numId="20">
    <w:abstractNumId w:val="39"/>
  </w:num>
  <w:num w:numId="21">
    <w:abstractNumId w:val="17"/>
  </w:num>
  <w:num w:numId="22">
    <w:abstractNumId w:val="1"/>
  </w:num>
  <w:num w:numId="23">
    <w:abstractNumId w:val="14"/>
  </w:num>
  <w:num w:numId="24">
    <w:abstractNumId w:val="15"/>
  </w:num>
  <w:num w:numId="25">
    <w:abstractNumId w:val="28"/>
  </w:num>
  <w:num w:numId="26">
    <w:abstractNumId w:val="6"/>
  </w:num>
  <w:num w:numId="27">
    <w:abstractNumId w:val="12"/>
  </w:num>
  <w:num w:numId="28">
    <w:abstractNumId w:val="13"/>
  </w:num>
  <w:num w:numId="29">
    <w:abstractNumId w:val="0"/>
  </w:num>
  <w:num w:numId="30">
    <w:abstractNumId w:val="32"/>
  </w:num>
  <w:num w:numId="31">
    <w:abstractNumId w:val="2"/>
  </w:num>
  <w:num w:numId="32">
    <w:abstractNumId w:val="7"/>
  </w:num>
  <w:num w:numId="33">
    <w:abstractNumId w:val="18"/>
  </w:num>
  <w:num w:numId="34">
    <w:abstractNumId w:val="36"/>
  </w:num>
  <w:num w:numId="35">
    <w:abstractNumId w:val="37"/>
  </w:num>
  <w:num w:numId="36">
    <w:abstractNumId w:val="16"/>
  </w:num>
  <w:num w:numId="37">
    <w:abstractNumId w:val="20"/>
  </w:num>
  <w:num w:numId="38">
    <w:abstractNumId w:val="33"/>
  </w:num>
  <w:num w:numId="39">
    <w:abstractNumId w:val="34"/>
  </w:num>
  <w:num w:numId="40">
    <w:abstractNumId w:val="9"/>
  </w:num>
  <w:num w:numId="41">
    <w:abstractNumId w:val="31"/>
  </w:num>
  <w:num w:numId="42">
    <w:abstractNumId w:val="26"/>
  </w:num>
  <w:num w:numId="43">
    <w:abstractNumId w:val="41"/>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DA"/>
    <w:rsid w:val="00004762"/>
    <w:rsid w:val="00030124"/>
    <w:rsid w:val="000764FD"/>
    <w:rsid w:val="000D0527"/>
    <w:rsid w:val="00125620"/>
    <w:rsid w:val="001351D2"/>
    <w:rsid w:val="00150A30"/>
    <w:rsid w:val="00154146"/>
    <w:rsid w:val="00167A84"/>
    <w:rsid w:val="0017332C"/>
    <w:rsid w:val="0017379D"/>
    <w:rsid w:val="001E374B"/>
    <w:rsid w:val="00223104"/>
    <w:rsid w:val="002258C2"/>
    <w:rsid w:val="00261C48"/>
    <w:rsid w:val="0027155A"/>
    <w:rsid w:val="00282F75"/>
    <w:rsid w:val="00307FE8"/>
    <w:rsid w:val="00336CBE"/>
    <w:rsid w:val="00355A8A"/>
    <w:rsid w:val="00355D88"/>
    <w:rsid w:val="004177F2"/>
    <w:rsid w:val="00431FB0"/>
    <w:rsid w:val="004E247A"/>
    <w:rsid w:val="004F150E"/>
    <w:rsid w:val="00561174"/>
    <w:rsid w:val="005B1C07"/>
    <w:rsid w:val="00626BD9"/>
    <w:rsid w:val="006D69A1"/>
    <w:rsid w:val="006F6338"/>
    <w:rsid w:val="00714D0F"/>
    <w:rsid w:val="007353CD"/>
    <w:rsid w:val="00776FD4"/>
    <w:rsid w:val="00777B7E"/>
    <w:rsid w:val="007D6640"/>
    <w:rsid w:val="00876293"/>
    <w:rsid w:val="008C099A"/>
    <w:rsid w:val="008C0DA0"/>
    <w:rsid w:val="008C6A85"/>
    <w:rsid w:val="009462DE"/>
    <w:rsid w:val="009D3D16"/>
    <w:rsid w:val="00A331A4"/>
    <w:rsid w:val="00A832AE"/>
    <w:rsid w:val="00A84222"/>
    <w:rsid w:val="00AC574A"/>
    <w:rsid w:val="00AF2A51"/>
    <w:rsid w:val="00B53001"/>
    <w:rsid w:val="00B54031"/>
    <w:rsid w:val="00B75BA7"/>
    <w:rsid w:val="00BE028C"/>
    <w:rsid w:val="00BE7325"/>
    <w:rsid w:val="00BF5F21"/>
    <w:rsid w:val="00C070CF"/>
    <w:rsid w:val="00C45978"/>
    <w:rsid w:val="00C76B27"/>
    <w:rsid w:val="00C93AF3"/>
    <w:rsid w:val="00CF3A2A"/>
    <w:rsid w:val="00D042DA"/>
    <w:rsid w:val="00D30763"/>
    <w:rsid w:val="00D576AB"/>
    <w:rsid w:val="00D62DFB"/>
    <w:rsid w:val="00D71D11"/>
    <w:rsid w:val="00D759DD"/>
    <w:rsid w:val="00DA0D2F"/>
    <w:rsid w:val="00DD7C7F"/>
    <w:rsid w:val="00DE270A"/>
    <w:rsid w:val="00DE3B63"/>
    <w:rsid w:val="00E207EB"/>
    <w:rsid w:val="00ED653D"/>
    <w:rsid w:val="00F0090D"/>
    <w:rsid w:val="00F47252"/>
    <w:rsid w:val="00F63B94"/>
    <w:rsid w:val="00F83380"/>
    <w:rsid w:val="00FA69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19881E"/>
  <w15:chartTrackingRefBased/>
  <w15:docId w15:val="{E64BDAF7-9DDC-1B49-AC3F-2F64CB663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US" w:eastAsia="en-US" w:bidi="ar-SA"/>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A2A"/>
    <w:pPr>
      <w:spacing w:after="0" w:line="240" w:lineRule="auto"/>
    </w:pPr>
    <w:rPr>
      <w:rFonts w:ascii="Times New Roman" w:eastAsia="Times New Roman" w:hAnsi="Times New Roman" w:cs="Times New Roman"/>
      <w:color w:val="auto"/>
      <w:sz w:val="24"/>
      <w:szCs w:val="24"/>
    </w:rPr>
  </w:style>
  <w:style w:type="paragraph" w:styleId="Heading1">
    <w:name w:val="heading 1"/>
    <w:basedOn w:val="Normal"/>
    <w:link w:val="Heading1Char"/>
    <w:uiPriority w:val="9"/>
    <w:qFormat/>
    <w:pPr>
      <w:keepNext/>
      <w:keepLines/>
      <w:pBdr>
        <w:top w:val="single" w:sz="4" w:space="31" w:color="663366" w:themeColor="accent1"/>
        <w:bottom w:val="single" w:sz="4" w:space="31" w:color="663366" w:themeColor="accent1"/>
      </w:pBdr>
      <w:shd w:val="clear" w:color="auto" w:fill="663366" w:themeFill="accent1"/>
      <w:spacing w:after="320"/>
      <w:contextualSpacing/>
      <w:jc w:val="center"/>
      <w:outlineLvl w:val="0"/>
    </w:pPr>
    <w:rPr>
      <w:rFonts w:asciiTheme="majorHAnsi" w:eastAsiaTheme="majorEastAsia" w:hAnsiTheme="majorHAnsi" w:cstheme="majorBidi"/>
      <w:color w:val="FFFFFF" w:themeColor="background1"/>
      <w:sz w:val="52"/>
      <w:szCs w:val="32"/>
    </w:rPr>
  </w:style>
  <w:style w:type="paragraph" w:styleId="Heading2">
    <w:name w:val="heading 2"/>
    <w:basedOn w:val="Normal"/>
    <w:link w:val="Heading2Char"/>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Cs w:val="26"/>
    </w:rPr>
  </w:style>
  <w:style w:type="paragraph" w:styleId="Heading3">
    <w:name w:val="heading 3"/>
    <w:basedOn w:val="Normal"/>
    <w:link w:val="Heading3Char"/>
    <w:uiPriority w:val="9"/>
    <w:semiHidden/>
    <w:unhideWhenUsed/>
    <w:qFormat/>
    <w:pPr>
      <w:keepNext/>
      <w:keepLines/>
      <w:spacing w:before="40"/>
      <w:contextualSpacing/>
      <w:outlineLvl w:val="2"/>
    </w:pPr>
    <w:rPr>
      <w:rFonts w:asciiTheme="majorHAnsi" w:eastAsiaTheme="majorEastAsia" w:hAnsiTheme="majorHAnsi" w:cstheme="majorBidi"/>
      <w:color w:val="321932" w:themeColor="accent1" w:themeShade="7F"/>
      <w:sz w:val="22"/>
    </w:rPr>
  </w:style>
  <w:style w:type="paragraph" w:styleId="Heading4">
    <w:name w:val="heading 4"/>
    <w:basedOn w:val="Normal"/>
    <w:link w:val="Heading4Char"/>
    <w:uiPriority w:val="9"/>
    <w:semiHidden/>
    <w:unhideWhenUsed/>
    <w:qFormat/>
    <w:pPr>
      <w:keepNext/>
      <w:keepLines/>
      <w:spacing w:before="40"/>
      <w:contextualSpacing/>
      <w:outlineLvl w:val="3"/>
    </w:pPr>
    <w:rPr>
      <w:rFonts w:asciiTheme="majorHAnsi" w:eastAsiaTheme="majorEastAsia" w:hAnsiTheme="majorHAnsi" w:cstheme="majorBidi"/>
      <w:i/>
      <w:iCs/>
      <w:color w:val="4C264C" w:themeColor="accent1" w:themeShade="BF"/>
    </w:rPr>
  </w:style>
  <w:style w:type="paragraph" w:styleId="Heading5">
    <w:name w:val="heading 5"/>
    <w:basedOn w:val="Normal"/>
    <w:link w:val="Heading5Char"/>
    <w:uiPriority w:val="9"/>
    <w:semiHidden/>
    <w:unhideWhenUsed/>
    <w:qFormat/>
    <w:pPr>
      <w:keepNext/>
      <w:keepLines/>
      <w:spacing w:before="40"/>
      <w:contextualSpacing/>
      <w:jc w:val="center"/>
      <w:outlineLvl w:val="4"/>
    </w:pPr>
    <w:rPr>
      <w:rFonts w:asciiTheme="majorHAnsi" w:eastAsiaTheme="majorEastAsia" w:hAnsiTheme="majorHAnsi" w:cstheme="majorBidi"/>
      <w:color w:val="4C264C" w:themeColor="accent1" w:themeShade="BF"/>
    </w:rPr>
  </w:style>
  <w:style w:type="paragraph" w:styleId="Heading6">
    <w:name w:val="heading 6"/>
    <w:basedOn w:val="Normal"/>
    <w:link w:val="Heading6Char"/>
    <w:uiPriority w:val="9"/>
    <w:semiHidden/>
    <w:unhideWhenUsed/>
    <w:qFormat/>
    <w:pPr>
      <w:keepNext/>
      <w:keepLines/>
      <w:spacing w:before="40"/>
      <w:contextualSpacing/>
      <w:jc w:val="center"/>
      <w:outlineLvl w:val="5"/>
    </w:pPr>
    <w:rPr>
      <w:rFonts w:asciiTheme="majorHAnsi" w:eastAsiaTheme="majorEastAsia" w:hAnsiTheme="majorHAnsi" w:cstheme="majorBidi"/>
      <w:color w:val="321932" w:themeColor="accent1" w:themeShade="7F"/>
    </w:rPr>
  </w:style>
  <w:style w:type="paragraph" w:styleId="Heading7">
    <w:name w:val="heading 7"/>
    <w:basedOn w:val="Normal"/>
    <w:link w:val="Heading7Char"/>
    <w:uiPriority w:val="9"/>
    <w:semiHidden/>
    <w:unhideWhenUsed/>
    <w:qFormat/>
    <w:pPr>
      <w:keepNext/>
      <w:keepLines/>
      <w:spacing w:before="40"/>
      <w:contextualSpacing/>
      <w:jc w:val="center"/>
      <w:outlineLvl w:val="6"/>
    </w:pPr>
    <w:rPr>
      <w:rFonts w:asciiTheme="majorHAnsi" w:eastAsiaTheme="majorEastAsia" w:hAnsiTheme="majorHAnsi" w:cstheme="majorBidi"/>
      <w:i/>
      <w:iCs/>
      <w:color w:val="321932" w:themeColor="accent1" w:themeShade="7F"/>
    </w:rPr>
  </w:style>
  <w:style w:type="paragraph" w:styleId="Heading8">
    <w:name w:val="heading 8"/>
    <w:basedOn w:val="Normal"/>
    <w:link w:val="Heading8Char"/>
    <w:uiPriority w:val="9"/>
    <w:semiHidden/>
    <w:unhideWhenUsed/>
    <w:qFormat/>
    <w:pPr>
      <w:keepNext/>
      <w:keepLines/>
      <w:spacing w:before="40"/>
      <w:contextualSpacing/>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pPr>
      <w:keepNext/>
      <w:keepLines/>
      <w:spacing w:before="4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kern w:val="28"/>
      <w:sz w:val="96"/>
      <w:szCs w:val="56"/>
    </w:rPr>
  </w:style>
  <w:style w:type="paragraph" w:styleId="Subtitle">
    <w:name w:val="Subtitle"/>
    <w:basedOn w:val="Normal"/>
    <w:link w:val="SubtitleChar"/>
    <w:uiPriority w:val="2"/>
    <w:qFormat/>
    <w:pPr>
      <w:numPr>
        <w:ilvl w:val="1"/>
      </w:numPr>
      <w:spacing w:before="240" w:after="120"/>
      <w:ind w:left="1440" w:right="1440"/>
      <w:contextualSpacing/>
    </w:pPr>
    <w:rPr>
      <w:rFonts w:eastAsiaTheme="minorEastAsia"/>
      <w:color w:val="FFFFFF" w:themeColor="background1"/>
      <w:spacing w:val="15"/>
      <w:sz w:val="52"/>
    </w:rPr>
  </w:style>
  <w:style w:type="character" w:customStyle="1" w:styleId="SubtitleChar">
    <w:name w:val="Subtitle Char"/>
    <w:basedOn w:val="DefaultParagraphFont"/>
    <w:link w:val="Subtitle"/>
    <w:uiPriority w:val="2"/>
    <w:rPr>
      <w:rFonts w:eastAsiaTheme="minorEastAsia"/>
      <w:color w:val="FFFFFF" w:themeColor="background1"/>
      <w:spacing w:val="15"/>
      <w:sz w:val="52"/>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FFFFF" w:themeColor="background1"/>
      <w:sz w:val="52"/>
      <w:szCs w:val="32"/>
      <w:shd w:val="clear" w:color="auto" w:fill="663366" w:themeFill="accent1"/>
    </w:rPr>
  </w:style>
  <w:style w:type="paragraph" w:styleId="BlockText">
    <w:name w:val="Block Text"/>
    <w:basedOn w:val="Normal"/>
    <w:uiPriority w:val="3"/>
    <w:unhideWhenUsed/>
    <w:qFormat/>
    <w:pPr>
      <w:ind w:left="1440" w:right="1440"/>
    </w:pPr>
    <w:rPr>
      <w:rFonts w:eastAsiaTheme="minorEastAsia"/>
      <w:b/>
      <w:iCs/>
      <w:color w:val="FFFFFF" w:themeColor="background1"/>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qFormat/>
    <w:pPr>
      <w:tabs>
        <w:tab w:val="center" w:pos="4680"/>
        <w:tab w:val="right" w:pos="9360"/>
      </w:tabs>
      <w:jc w:val="center"/>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jc w:val="center"/>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C264C"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21932"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21932"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C264C" w:themeColor="accent1" w:themeShade="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21932" w:themeColor="accent1" w:themeShade="7F"/>
      <w:sz w:val="2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C264C" w:themeColor="accent1" w:themeShade="BF"/>
    </w:rPr>
  </w:style>
  <w:style w:type="paragraph" w:styleId="NormalWeb">
    <w:name w:val="Normal (Web)"/>
    <w:basedOn w:val="Normal"/>
    <w:uiPriority w:val="99"/>
    <w:unhideWhenUsed/>
    <w:rsid w:val="008C0DA0"/>
    <w:pPr>
      <w:spacing w:before="100" w:beforeAutospacing="1" w:after="100" w:afterAutospacing="1"/>
    </w:pPr>
  </w:style>
  <w:style w:type="character" w:customStyle="1" w:styleId="apple-converted-space">
    <w:name w:val="apple-converted-space"/>
    <w:basedOn w:val="DefaultParagraphFont"/>
    <w:rsid w:val="00F0090D"/>
  </w:style>
  <w:style w:type="paragraph" w:customStyle="1" w:styleId="gw">
    <w:name w:val="gw"/>
    <w:basedOn w:val="Normal"/>
    <w:rsid w:val="00F0090D"/>
    <w:pPr>
      <w:spacing w:before="100" w:beforeAutospacing="1" w:after="100" w:afterAutospacing="1"/>
    </w:pPr>
  </w:style>
  <w:style w:type="character" w:styleId="Hyperlink">
    <w:name w:val="Hyperlink"/>
    <w:basedOn w:val="DefaultParagraphFont"/>
    <w:uiPriority w:val="99"/>
    <w:unhideWhenUsed/>
    <w:rsid w:val="00F0090D"/>
    <w:rPr>
      <w:color w:val="BC5FBC" w:themeColor="hyperlink"/>
      <w:u w:val="single"/>
    </w:rPr>
  </w:style>
  <w:style w:type="paragraph" w:styleId="ListParagraph">
    <w:name w:val="List Paragraph"/>
    <w:basedOn w:val="Normal"/>
    <w:uiPriority w:val="34"/>
    <w:qFormat/>
    <w:rsid w:val="00F0090D"/>
    <w:pPr>
      <w:ind w:left="720"/>
      <w:contextualSpacing/>
    </w:pPr>
  </w:style>
  <w:style w:type="character" w:styleId="FollowedHyperlink">
    <w:name w:val="FollowedHyperlink"/>
    <w:basedOn w:val="DefaultParagraphFont"/>
    <w:uiPriority w:val="99"/>
    <w:semiHidden/>
    <w:unhideWhenUsed/>
    <w:rsid w:val="00F0090D"/>
    <w:rPr>
      <w:color w:val="9775A7" w:themeColor="followedHyperlink"/>
      <w:u w:val="single"/>
    </w:rPr>
  </w:style>
  <w:style w:type="character" w:styleId="UnresolvedMention">
    <w:name w:val="Unresolved Mention"/>
    <w:basedOn w:val="DefaultParagraphFont"/>
    <w:uiPriority w:val="99"/>
    <w:semiHidden/>
    <w:unhideWhenUsed/>
    <w:rsid w:val="0017332C"/>
    <w:rPr>
      <w:color w:val="605E5C"/>
      <w:shd w:val="clear" w:color="auto" w:fill="E1DFDD"/>
    </w:rPr>
  </w:style>
  <w:style w:type="character" w:styleId="Emphasis">
    <w:name w:val="Emphasis"/>
    <w:basedOn w:val="DefaultParagraphFont"/>
    <w:uiPriority w:val="20"/>
    <w:qFormat/>
    <w:rsid w:val="00D71D11"/>
    <w:rPr>
      <w:i/>
      <w:iCs/>
    </w:rPr>
  </w:style>
  <w:style w:type="paragraph" w:customStyle="1" w:styleId="copyright-text">
    <w:name w:val="copyright-text"/>
    <w:basedOn w:val="Normal"/>
    <w:rsid w:val="00D71D11"/>
    <w:pPr>
      <w:spacing w:before="100" w:beforeAutospacing="1" w:after="100" w:afterAutospacing="1"/>
    </w:pPr>
  </w:style>
  <w:style w:type="paragraph" w:styleId="BalloonText">
    <w:name w:val="Balloon Text"/>
    <w:basedOn w:val="Normal"/>
    <w:link w:val="BalloonTextChar"/>
    <w:uiPriority w:val="99"/>
    <w:semiHidden/>
    <w:unhideWhenUsed/>
    <w:rsid w:val="00355D88"/>
    <w:rPr>
      <w:sz w:val="18"/>
      <w:szCs w:val="18"/>
    </w:rPr>
  </w:style>
  <w:style w:type="character" w:customStyle="1" w:styleId="BalloonTextChar">
    <w:name w:val="Balloon Text Char"/>
    <w:basedOn w:val="DefaultParagraphFont"/>
    <w:link w:val="BalloonText"/>
    <w:uiPriority w:val="99"/>
    <w:semiHidden/>
    <w:rsid w:val="00355D88"/>
    <w:rPr>
      <w:rFonts w:ascii="Times New Roman" w:hAnsi="Times New Roman" w:cs="Times New Roman"/>
      <w:sz w:val="18"/>
      <w:szCs w:val="18"/>
    </w:rPr>
  </w:style>
  <w:style w:type="paragraph" w:styleId="Revision">
    <w:name w:val="Revision"/>
    <w:hidden/>
    <w:uiPriority w:val="99"/>
    <w:semiHidden/>
    <w:rsid w:val="00004762"/>
    <w:pPr>
      <w:spacing w:after="0" w:line="240" w:lineRule="auto"/>
    </w:pPr>
  </w:style>
  <w:style w:type="character" w:styleId="Strong">
    <w:name w:val="Strong"/>
    <w:basedOn w:val="DefaultParagraphFont"/>
    <w:uiPriority w:val="22"/>
    <w:qFormat/>
    <w:rsid w:val="00C76B27"/>
    <w:rPr>
      <w:b/>
      <w:bCs/>
    </w:rPr>
  </w:style>
  <w:style w:type="paragraph" w:customStyle="1" w:styleId="paragraph">
    <w:name w:val="paragraph"/>
    <w:basedOn w:val="Normal"/>
    <w:rsid w:val="00A832A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35614">
      <w:bodyDiv w:val="1"/>
      <w:marLeft w:val="0"/>
      <w:marRight w:val="0"/>
      <w:marTop w:val="0"/>
      <w:marBottom w:val="0"/>
      <w:divBdr>
        <w:top w:val="none" w:sz="0" w:space="0" w:color="auto"/>
        <w:left w:val="none" w:sz="0" w:space="0" w:color="auto"/>
        <w:bottom w:val="none" w:sz="0" w:space="0" w:color="auto"/>
        <w:right w:val="none" w:sz="0" w:space="0" w:color="auto"/>
      </w:divBdr>
      <w:divsChild>
        <w:div w:id="1765684282">
          <w:marLeft w:val="0"/>
          <w:marRight w:val="0"/>
          <w:marTop w:val="0"/>
          <w:marBottom w:val="0"/>
          <w:divBdr>
            <w:top w:val="none" w:sz="0" w:space="0" w:color="auto"/>
            <w:left w:val="none" w:sz="0" w:space="0" w:color="auto"/>
            <w:bottom w:val="none" w:sz="0" w:space="0" w:color="auto"/>
            <w:right w:val="none" w:sz="0" w:space="0" w:color="auto"/>
          </w:divBdr>
        </w:div>
        <w:div w:id="1045061807">
          <w:marLeft w:val="0"/>
          <w:marRight w:val="0"/>
          <w:marTop w:val="0"/>
          <w:marBottom w:val="0"/>
          <w:divBdr>
            <w:top w:val="none" w:sz="0" w:space="0" w:color="auto"/>
            <w:left w:val="none" w:sz="0" w:space="0" w:color="auto"/>
            <w:bottom w:val="none" w:sz="0" w:space="0" w:color="auto"/>
            <w:right w:val="none" w:sz="0" w:space="0" w:color="auto"/>
          </w:divBdr>
        </w:div>
        <w:div w:id="943655420">
          <w:marLeft w:val="0"/>
          <w:marRight w:val="0"/>
          <w:marTop w:val="0"/>
          <w:marBottom w:val="0"/>
          <w:divBdr>
            <w:top w:val="none" w:sz="0" w:space="0" w:color="auto"/>
            <w:left w:val="none" w:sz="0" w:space="0" w:color="auto"/>
            <w:bottom w:val="none" w:sz="0" w:space="0" w:color="auto"/>
            <w:right w:val="none" w:sz="0" w:space="0" w:color="auto"/>
          </w:divBdr>
        </w:div>
      </w:divsChild>
    </w:div>
    <w:div w:id="93133984">
      <w:bodyDiv w:val="1"/>
      <w:marLeft w:val="0"/>
      <w:marRight w:val="0"/>
      <w:marTop w:val="0"/>
      <w:marBottom w:val="0"/>
      <w:divBdr>
        <w:top w:val="none" w:sz="0" w:space="0" w:color="auto"/>
        <w:left w:val="none" w:sz="0" w:space="0" w:color="auto"/>
        <w:bottom w:val="none" w:sz="0" w:space="0" w:color="auto"/>
        <w:right w:val="none" w:sz="0" w:space="0" w:color="auto"/>
      </w:divBdr>
    </w:div>
    <w:div w:id="144014972">
      <w:bodyDiv w:val="1"/>
      <w:marLeft w:val="0"/>
      <w:marRight w:val="0"/>
      <w:marTop w:val="0"/>
      <w:marBottom w:val="0"/>
      <w:divBdr>
        <w:top w:val="none" w:sz="0" w:space="0" w:color="auto"/>
        <w:left w:val="none" w:sz="0" w:space="0" w:color="auto"/>
        <w:bottom w:val="none" w:sz="0" w:space="0" w:color="auto"/>
        <w:right w:val="none" w:sz="0" w:space="0" w:color="auto"/>
      </w:divBdr>
    </w:div>
    <w:div w:id="156308666">
      <w:bodyDiv w:val="1"/>
      <w:marLeft w:val="0"/>
      <w:marRight w:val="0"/>
      <w:marTop w:val="0"/>
      <w:marBottom w:val="0"/>
      <w:divBdr>
        <w:top w:val="none" w:sz="0" w:space="0" w:color="auto"/>
        <w:left w:val="none" w:sz="0" w:space="0" w:color="auto"/>
        <w:bottom w:val="none" w:sz="0" w:space="0" w:color="auto"/>
        <w:right w:val="none" w:sz="0" w:space="0" w:color="auto"/>
      </w:divBdr>
    </w:div>
    <w:div w:id="156456809">
      <w:bodyDiv w:val="1"/>
      <w:marLeft w:val="0"/>
      <w:marRight w:val="0"/>
      <w:marTop w:val="0"/>
      <w:marBottom w:val="0"/>
      <w:divBdr>
        <w:top w:val="none" w:sz="0" w:space="0" w:color="auto"/>
        <w:left w:val="none" w:sz="0" w:space="0" w:color="auto"/>
        <w:bottom w:val="none" w:sz="0" w:space="0" w:color="auto"/>
        <w:right w:val="none" w:sz="0" w:space="0" w:color="auto"/>
      </w:divBdr>
    </w:div>
    <w:div w:id="163787361">
      <w:bodyDiv w:val="1"/>
      <w:marLeft w:val="0"/>
      <w:marRight w:val="0"/>
      <w:marTop w:val="0"/>
      <w:marBottom w:val="0"/>
      <w:divBdr>
        <w:top w:val="none" w:sz="0" w:space="0" w:color="auto"/>
        <w:left w:val="none" w:sz="0" w:space="0" w:color="auto"/>
        <w:bottom w:val="none" w:sz="0" w:space="0" w:color="auto"/>
        <w:right w:val="none" w:sz="0" w:space="0" w:color="auto"/>
      </w:divBdr>
    </w:div>
    <w:div w:id="227886867">
      <w:bodyDiv w:val="1"/>
      <w:marLeft w:val="0"/>
      <w:marRight w:val="0"/>
      <w:marTop w:val="0"/>
      <w:marBottom w:val="0"/>
      <w:divBdr>
        <w:top w:val="none" w:sz="0" w:space="0" w:color="auto"/>
        <w:left w:val="none" w:sz="0" w:space="0" w:color="auto"/>
        <w:bottom w:val="none" w:sz="0" w:space="0" w:color="auto"/>
        <w:right w:val="none" w:sz="0" w:space="0" w:color="auto"/>
      </w:divBdr>
    </w:div>
    <w:div w:id="232587799">
      <w:bodyDiv w:val="1"/>
      <w:marLeft w:val="0"/>
      <w:marRight w:val="0"/>
      <w:marTop w:val="0"/>
      <w:marBottom w:val="0"/>
      <w:divBdr>
        <w:top w:val="none" w:sz="0" w:space="0" w:color="auto"/>
        <w:left w:val="none" w:sz="0" w:space="0" w:color="auto"/>
        <w:bottom w:val="none" w:sz="0" w:space="0" w:color="auto"/>
        <w:right w:val="none" w:sz="0" w:space="0" w:color="auto"/>
      </w:divBdr>
    </w:div>
    <w:div w:id="242842336">
      <w:bodyDiv w:val="1"/>
      <w:marLeft w:val="0"/>
      <w:marRight w:val="0"/>
      <w:marTop w:val="0"/>
      <w:marBottom w:val="0"/>
      <w:divBdr>
        <w:top w:val="none" w:sz="0" w:space="0" w:color="auto"/>
        <w:left w:val="none" w:sz="0" w:space="0" w:color="auto"/>
        <w:bottom w:val="none" w:sz="0" w:space="0" w:color="auto"/>
        <w:right w:val="none" w:sz="0" w:space="0" w:color="auto"/>
      </w:divBdr>
    </w:div>
    <w:div w:id="247033686">
      <w:bodyDiv w:val="1"/>
      <w:marLeft w:val="0"/>
      <w:marRight w:val="0"/>
      <w:marTop w:val="0"/>
      <w:marBottom w:val="0"/>
      <w:divBdr>
        <w:top w:val="none" w:sz="0" w:space="0" w:color="auto"/>
        <w:left w:val="none" w:sz="0" w:space="0" w:color="auto"/>
        <w:bottom w:val="none" w:sz="0" w:space="0" w:color="auto"/>
        <w:right w:val="none" w:sz="0" w:space="0" w:color="auto"/>
      </w:divBdr>
    </w:div>
    <w:div w:id="300624586">
      <w:bodyDiv w:val="1"/>
      <w:marLeft w:val="0"/>
      <w:marRight w:val="0"/>
      <w:marTop w:val="0"/>
      <w:marBottom w:val="0"/>
      <w:divBdr>
        <w:top w:val="none" w:sz="0" w:space="0" w:color="auto"/>
        <w:left w:val="none" w:sz="0" w:space="0" w:color="auto"/>
        <w:bottom w:val="none" w:sz="0" w:space="0" w:color="auto"/>
        <w:right w:val="none" w:sz="0" w:space="0" w:color="auto"/>
      </w:divBdr>
    </w:div>
    <w:div w:id="386534728">
      <w:bodyDiv w:val="1"/>
      <w:marLeft w:val="0"/>
      <w:marRight w:val="0"/>
      <w:marTop w:val="0"/>
      <w:marBottom w:val="0"/>
      <w:divBdr>
        <w:top w:val="none" w:sz="0" w:space="0" w:color="auto"/>
        <w:left w:val="none" w:sz="0" w:space="0" w:color="auto"/>
        <w:bottom w:val="none" w:sz="0" w:space="0" w:color="auto"/>
        <w:right w:val="none" w:sz="0" w:space="0" w:color="auto"/>
      </w:divBdr>
    </w:div>
    <w:div w:id="425074338">
      <w:bodyDiv w:val="1"/>
      <w:marLeft w:val="0"/>
      <w:marRight w:val="0"/>
      <w:marTop w:val="0"/>
      <w:marBottom w:val="0"/>
      <w:divBdr>
        <w:top w:val="none" w:sz="0" w:space="0" w:color="auto"/>
        <w:left w:val="none" w:sz="0" w:space="0" w:color="auto"/>
        <w:bottom w:val="none" w:sz="0" w:space="0" w:color="auto"/>
        <w:right w:val="none" w:sz="0" w:space="0" w:color="auto"/>
      </w:divBdr>
    </w:div>
    <w:div w:id="464588061">
      <w:bodyDiv w:val="1"/>
      <w:marLeft w:val="0"/>
      <w:marRight w:val="0"/>
      <w:marTop w:val="0"/>
      <w:marBottom w:val="0"/>
      <w:divBdr>
        <w:top w:val="none" w:sz="0" w:space="0" w:color="auto"/>
        <w:left w:val="none" w:sz="0" w:space="0" w:color="auto"/>
        <w:bottom w:val="none" w:sz="0" w:space="0" w:color="auto"/>
        <w:right w:val="none" w:sz="0" w:space="0" w:color="auto"/>
      </w:divBdr>
    </w:div>
    <w:div w:id="487094696">
      <w:bodyDiv w:val="1"/>
      <w:marLeft w:val="0"/>
      <w:marRight w:val="0"/>
      <w:marTop w:val="0"/>
      <w:marBottom w:val="0"/>
      <w:divBdr>
        <w:top w:val="none" w:sz="0" w:space="0" w:color="auto"/>
        <w:left w:val="none" w:sz="0" w:space="0" w:color="auto"/>
        <w:bottom w:val="none" w:sz="0" w:space="0" w:color="auto"/>
        <w:right w:val="none" w:sz="0" w:space="0" w:color="auto"/>
      </w:divBdr>
    </w:div>
    <w:div w:id="499656852">
      <w:bodyDiv w:val="1"/>
      <w:marLeft w:val="0"/>
      <w:marRight w:val="0"/>
      <w:marTop w:val="0"/>
      <w:marBottom w:val="0"/>
      <w:divBdr>
        <w:top w:val="none" w:sz="0" w:space="0" w:color="auto"/>
        <w:left w:val="none" w:sz="0" w:space="0" w:color="auto"/>
        <w:bottom w:val="none" w:sz="0" w:space="0" w:color="auto"/>
        <w:right w:val="none" w:sz="0" w:space="0" w:color="auto"/>
      </w:divBdr>
    </w:div>
    <w:div w:id="537278769">
      <w:bodyDiv w:val="1"/>
      <w:marLeft w:val="0"/>
      <w:marRight w:val="0"/>
      <w:marTop w:val="0"/>
      <w:marBottom w:val="0"/>
      <w:divBdr>
        <w:top w:val="none" w:sz="0" w:space="0" w:color="auto"/>
        <w:left w:val="none" w:sz="0" w:space="0" w:color="auto"/>
        <w:bottom w:val="none" w:sz="0" w:space="0" w:color="auto"/>
        <w:right w:val="none" w:sz="0" w:space="0" w:color="auto"/>
      </w:divBdr>
    </w:div>
    <w:div w:id="598374476">
      <w:bodyDiv w:val="1"/>
      <w:marLeft w:val="0"/>
      <w:marRight w:val="0"/>
      <w:marTop w:val="0"/>
      <w:marBottom w:val="0"/>
      <w:divBdr>
        <w:top w:val="none" w:sz="0" w:space="0" w:color="auto"/>
        <w:left w:val="none" w:sz="0" w:space="0" w:color="auto"/>
        <w:bottom w:val="none" w:sz="0" w:space="0" w:color="auto"/>
        <w:right w:val="none" w:sz="0" w:space="0" w:color="auto"/>
      </w:divBdr>
    </w:div>
    <w:div w:id="636497211">
      <w:bodyDiv w:val="1"/>
      <w:marLeft w:val="0"/>
      <w:marRight w:val="0"/>
      <w:marTop w:val="0"/>
      <w:marBottom w:val="0"/>
      <w:divBdr>
        <w:top w:val="none" w:sz="0" w:space="0" w:color="auto"/>
        <w:left w:val="none" w:sz="0" w:space="0" w:color="auto"/>
        <w:bottom w:val="none" w:sz="0" w:space="0" w:color="auto"/>
        <w:right w:val="none" w:sz="0" w:space="0" w:color="auto"/>
      </w:divBdr>
      <w:divsChild>
        <w:div w:id="1274902347">
          <w:marLeft w:val="0"/>
          <w:marRight w:val="0"/>
          <w:marTop w:val="0"/>
          <w:marBottom w:val="0"/>
          <w:divBdr>
            <w:top w:val="none" w:sz="0" w:space="0" w:color="auto"/>
            <w:left w:val="none" w:sz="0" w:space="0" w:color="auto"/>
            <w:bottom w:val="none" w:sz="0" w:space="0" w:color="auto"/>
            <w:right w:val="none" w:sz="0" w:space="0" w:color="auto"/>
          </w:divBdr>
          <w:divsChild>
            <w:div w:id="480463784">
              <w:marLeft w:val="0"/>
              <w:marRight w:val="0"/>
              <w:marTop w:val="0"/>
              <w:marBottom w:val="0"/>
              <w:divBdr>
                <w:top w:val="none" w:sz="0" w:space="0" w:color="auto"/>
                <w:left w:val="none" w:sz="0" w:space="0" w:color="auto"/>
                <w:bottom w:val="none" w:sz="0" w:space="0" w:color="auto"/>
                <w:right w:val="none" w:sz="0" w:space="0" w:color="auto"/>
              </w:divBdr>
              <w:divsChild>
                <w:div w:id="1591235060">
                  <w:marLeft w:val="0"/>
                  <w:marRight w:val="0"/>
                  <w:marTop w:val="0"/>
                  <w:marBottom w:val="0"/>
                  <w:divBdr>
                    <w:top w:val="none" w:sz="0" w:space="0" w:color="auto"/>
                    <w:left w:val="none" w:sz="0" w:space="0" w:color="auto"/>
                    <w:bottom w:val="none" w:sz="0" w:space="0" w:color="auto"/>
                    <w:right w:val="none" w:sz="0" w:space="0" w:color="auto"/>
                  </w:divBdr>
                  <w:divsChild>
                    <w:div w:id="1325157550">
                      <w:marLeft w:val="0"/>
                      <w:marRight w:val="75"/>
                      <w:marTop w:val="0"/>
                      <w:marBottom w:val="0"/>
                      <w:divBdr>
                        <w:top w:val="none" w:sz="0" w:space="0" w:color="auto"/>
                        <w:left w:val="none" w:sz="0" w:space="0" w:color="auto"/>
                        <w:bottom w:val="none" w:sz="0" w:space="0" w:color="auto"/>
                        <w:right w:val="none" w:sz="0" w:space="0" w:color="auto"/>
                      </w:divBdr>
                    </w:div>
                    <w:div w:id="1605922729">
                      <w:marLeft w:val="0"/>
                      <w:marRight w:val="75"/>
                      <w:marTop w:val="0"/>
                      <w:marBottom w:val="0"/>
                      <w:divBdr>
                        <w:top w:val="none" w:sz="0" w:space="0" w:color="auto"/>
                        <w:left w:val="none" w:sz="0" w:space="0" w:color="auto"/>
                        <w:bottom w:val="none" w:sz="0" w:space="0" w:color="auto"/>
                        <w:right w:val="none" w:sz="0" w:space="0" w:color="auto"/>
                      </w:divBdr>
                    </w:div>
                    <w:div w:id="1272785964">
                      <w:marLeft w:val="0"/>
                      <w:marRight w:val="75"/>
                      <w:marTop w:val="0"/>
                      <w:marBottom w:val="0"/>
                      <w:divBdr>
                        <w:top w:val="none" w:sz="0" w:space="0" w:color="auto"/>
                        <w:left w:val="none" w:sz="0" w:space="0" w:color="auto"/>
                        <w:bottom w:val="none" w:sz="0" w:space="0" w:color="auto"/>
                        <w:right w:val="none" w:sz="0" w:space="0" w:color="auto"/>
                      </w:divBdr>
                    </w:div>
                    <w:div w:id="90283914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20432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4142">
      <w:bodyDiv w:val="1"/>
      <w:marLeft w:val="0"/>
      <w:marRight w:val="0"/>
      <w:marTop w:val="0"/>
      <w:marBottom w:val="0"/>
      <w:divBdr>
        <w:top w:val="none" w:sz="0" w:space="0" w:color="auto"/>
        <w:left w:val="none" w:sz="0" w:space="0" w:color="auto"/>
        <w:bottom w:val="none" w:sz="0" w:space="0" w:color="auto"/>
        <w:right w:val="none" w:sz="0" w:space="0" w:color="auto"/>
      </w:divBdr>
    </w:div>
    <w:div w:id="722142855">
      <w:bodyDiv w:val="1"/>
      <w:marLeft w:val="0"/>
      <w:marRight w:val="0"/>
      <w:marTop w:val="0"/>
      <w:marBottom w:val="0"/>
      <w:divBdr>
        <w:top w:val="none" w:sz="0" w:space="0" w:color="auto"/>
        <w:left w:val="none" w:sz="0" w:space="0" w:color="auto"/>
        <w:bottom w:val="none" w:sz="0" w:space="0" w:color="auto"/>
        <w:right w:val="none" w:sz="0" w:space="0" w:color="auto"/>
      </w:divBdr>
    </w:div>
    <w:div w:id="769282882">
      <w:bodyDiv w:val="1"/>
      <w:marLeft w:val="0"/>
      <w:marRight w:val="0"/>
      <w:marTop w:val="0"/>
      <w:marBottom w:val="0"/>
      <w:divBdr>
        <w:top w:val="none" w:sz="0" w:space="0" w:color="auto"/>
        <w:left w:val="none" w:sz="0" w:space="0" w:color="auto"/>
        <w:bottom w:val="none" w:sz="0" w:space="0" w:color="auto"/>
        <w:right w:val="none" w:sz="0" w:space="0" w:color="auto"/>
      </w:divBdr>
    </w:div>
    <w:div w:id="775562390">
      <w:bodyDiv w:val="1"/>
      <w:marLeft w:val="0"/>
      <w:marRight w:val="0"/>
      <w:marTop w:val="0"/>
      <w:marBottom w:val="0"/>
      <w:divBdr>
        <w:top w:val="none" w:sz="0" w:space="0" w:color="auto"/>
        <w:left w:val="none" w:sz="0" w:space="0" w:color="auto"/>
        <w:bottom w:val="none" w:sz="0" w:space="0" w:color="auto"/>
        <w:right w:val="none" w:sz="0" w:space="0" w:color="auto"/>
      </w:divBdr>
    </w:div>
    <w:div w:id="840005802">
      <w:bodyDiv w:val="1"/>
      <w:marLeft w:val="0"/>
      <w:marRight w:val="0"/>
      <w:marTop w:val="0"/>
      <w:marBottom w:val="0"/>
      <w:divBdr>
        <w:top w:val="none" w:sz="0" w:space="0" w:color="auto"/>
        <w:left w:val="none" w:sz="0" w:space="0" w:color="auto"/>
        <w:bottom w:val="none" w:sz="0" w:space="0" w:color="auto"/>
        <w:right w:val="none" w:sz="0" w:space="0" w:color="auto"/>
      </w:divBdr>
    </w:div>
    <w:div w:id="849832776">
      <w:bodyDiv w:val="1"/>
      <w:marLeft w:val="0"/>
      <w:marRight w:val="0"/>
      <w:marTop w:val="0"/>
      <w:marBottom w:val="0"/>
      <w:divBdr>
        <w:top w:val="none" w:sz="0" w:space="0" w:color="auto"/>
        <w:left w:val="none" w:sz="0" w:space="0" w:color="auto"/>
        <w:bottom w:val="none" w:sz="0" w:space="0" w:color="auto"/>
        <w:right w:val="none" w:sz="0" w:space="0" w:color="auto"/>
      </w:divBdr>
    </w:div>
    <w:div w:id="864976646">
      <w:bodyDiv w:val="1"/>
      <w:marLeft w:val="0"/>
      <w:marRight w:val="0"/>
      <w:marTop w:val="0"/>
      <w:marBottom w:val="0"/>
      <w:divBdr>
        <w:top w:val="none" w:sz="0" w:space="0" w:color="auto"/>
        <w:left w:val="none" w:sz="0" w:space="0" w:color="auto"/>
        <w:bottom w:val="none" w:sz="0" w:space="0" w:color="auto"/>
        <w:right w:val="none" w:sz="0" w:space="0" w:color="auto"/>
      </w:divBdr>
      <w:divsChild>
        <w:div w:id="1031495655">
          <w:marLeft w:val="0"/>
          <w:marRight w:val="0"/>
          <w:marTop w:val="0"/>
          <w:marBottom w:val="0"/>
          <w:divBdr>
            <w:top w:val="none" w:sz="0" w:space="0" w:color="auto"/>
            <w:left w:val="none" w:sz="0" w:space="0" w:color="auto"/>
            <w:bottom w:val="none" w:sz="0" w:space="0" w:color="auto"/>
            <w:right w:val="none" w:sz="0" w:space="0" w:color="auto"/>
          </w:divBdr>
          <w:divsChild>
            <w:div w:id="277031049">
              <w:marLeft w:val="0"/>
              <w:marRight w:val="0"/>
              <w:marTop w:val="0"/>
              <w:marBottom w:val="0"/>
              <w:divBdr>
                <w:top w:val="none" w:sz="0" w:space="0" w:color="auto"/>
                <w:left w:val="none" w:sz="0" w:space="0" w:color="auto"/>
                <w:bottom w:val="none" w:sz="0" w:space="0" w:color="auto"/>
                <w:right w:val="none" w:sz="0" w:space="0" w:color="auto"/>
              </w:divBdr>
              <w:divsChild>
                <w:div w:id="1521509070">
                  <w:marLeft w:val="0"/>
                  <w:marRight w:val="0"/>
                  <w:marTop w:val="0"/>
                  <w:marBottom w:val="0"/>
                  <w:divBdr>
                    <w:top w:val="none" w:sz="0" w:space="0" w:color="auto"/>
                    <w:left w:val="none" w:sz="0" w:space="0" w:color="auto"/>
                    <w:bottom w:val="none" w:sz="0" w:space="0" w:color="auto"/>
                    <w:right w:val="none" w:sz="0" w:space="0" w:color="auto"/>
                  </w:divBdr>
                  <w:divsChild>
                    <w:div w:id="1242449072">
                      <w:marLeft w:val="0"/>
                      <w:marRight w:val="75"/>
                      <w:marTop w:val="0"/>
                      <w:marBottom w:val="0"/>
                      <w:divBdr>
                        <w:top w:val="none" w:sz="0" w:space="0" w:color="auto"/>
                        <w:left w:val="none" w:sz="0" w:space="0" w:color="auto"/>
                        <w:bottom w:val="none" w:sz="0" w:space="0" w:color="auto"/>
                        <w:right w:val="none" w:sz="0" w:space="0" w:color="auto"/>
                      </w:divBdr>
                    </w:div>
                    <w:div w:id="922489433">
                      <w:marLeft w:val="0"/>
                      <w:marRight w:val="75"/>
                      <w:marTop w:val="0"/>
                      <w:marBottom w:val="0"/>
                      <w:divBdr>
                        <w:top w:val="none" w:sz="0" w:space="0" w:color="auto"/>
                        <w:left w:val="none" w:sz="0" w:space="0" w:color="auto"/>
                        <w:bottom w:val="none" w:sz="0" w:space="0" w:color="auto"/>
                        <w:right w:val="none" w:sz="0" w:space="0" w:color="auto"/>
                      </w:divBdr>
                    </w:div>
                    <w:div w:id="1520972637">
                      <w:marLeft w:val="0"/>
                      <w:marRight w:val="75"/>
                      <w:marTop w:val="0"/>
                      <w:marBottom w:val="0"/>
                      <w:divBdr>
                        <w:top w:val="none" w:sz="0" w:space="0" w:color="auto"/>
                        <w:left w:val="none" w:sz="0" w:space="0" w:color="auto"/>
                        <w:bottom w:val="none" w:sz="0" w:space="0" w:color="auto"/>
                        <w:right w:val="none" w:sz="0" w:space="0" w:color="auto"/>
                      </w:divBdr>
                    </w:div>
                    <w:div w:id="17022010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550458457">
              <w:marLeft w:val="0"/>
              <w:marRight w:val="0"/>
              <w:marTop w:val="0"/>
              <w:marBottom w:val="0"/>
              <w:divBdr>
                <w:top w:val="none" w:sz="0" w:space="0" w:color="auto"/>
                <w:left w:val="none" w:sz="0" w:space="0" w:color="auto"/>
                <w:bottom w:val="none" w:sz="0" w:space="0" w:color="auto"/>
                <w:right w:val="none" w:sz="0" w:space="0" w:color="auto"/>
              </w:divBdr>
              <w:divsChild>
                <w:div w:id="1335568442">
                  <w:marLeft w:val="0"/>
                  <w:marRight w:val="0"/>
                  <w:marTop w:val="0"/>
                  <w:marBottom w:val="0"/>
                  <w:divBdr>
                    <w:top w:val="none" w:sz="0" w:space="0" w:color="auto"/>
                    <w:left w:val="none" w:sz="0" w:space="0" w:color="auto"/>
                    <w:bottom w:val="none" w:sz="0" w:space="0" w:color="auto"/>
                    <w:right w:val="none" w:sz="0" w:space="0" w:color="auto"/>
                  </w:divBdr>
                  <w:divsChild>
                    <w:div w:id="1241328463">
                      <w:marLeft w:val="0"/>
                      <w:marRight w:val="0"/>
                      <w:marTop w:val="0"/>
                      <w:marBottom w:val="0"/>
                      <w:divBdr>
                        <w:top w:val="none" w:sz="0" w:space="0" w:color="auto"/>
                        <w:left w:val="none" w:sz="0" w:space="0" w:color="auto"/>
                        <w:bottom w:val="none" w:sz="0" w:space="0" w:color="auto"/>
                        <w:right w:val="none" w:sz="0" w:space="0" w:color="auto"/>
                      </w:divBdr>
                      <w:divsChild>
                        <w:div w:id="503714649">
                          <w:marLeft w:val="0"/>
                          <w:marRight w:val="0"/>
                          <w:marTop w:val="0"/>
                          <w:marBottom w:val="0"/>
                          <w:divBdr>
                            <w:top w:val="none" w:sz="0" w:space="0" w:color="auto"/>
                            <w:left w:val="none" w:sz="0" w:space="0" w:color="auto"/>
                            <w:bottom w:val="none" w:sz="0" w:space="0" w:color="auto"/>
                            <w:right w:val="none" w:sz="0" w:space="0" w:color="auto"/>
                          </w:divBdr>
                          <w:divsChild>
                            <w:div w:id="1974827642">
                              <w:marLeft w:val="0"/>
                              <w:marRight w:val="75"/>
                              <w:marTop w:val="0"/>
                              <w:marBottom w:val="0"/>
                              <w:divBdr>
                                <w:top w:val="none" w:sz="0" w:space="0" w:color="auto"/>
                                <w:left w:val="none" w:sz="0" w:space="0" w:color="auto"/>
                                <w:bottom w:val="none" w:sz="0" w:space="0" w:color="auto"/>
                                <w:right w:val="none" w:sz="0" w:space="0" w:color="auto"/>
                              </w:divBdr>
                            </w:div>
                            <w:div w:id="896821497">
                              <w:marLeft w:val="0"/>
                              <w:marRight w:val="75"/>
                              <w:marTop w:val="0"/>
                              <w:marBottom w:val="0"/>
                              <w:divBdr>
                                <w:top w:val="none" w:sz="0" w:space="0" w:color="auto"/>
                                <w:left w:val="none" w:sz="0" w:space="0" w:color="auto"/>
                                <w:bottom w:val="none" w:sz="0" w:space="0" w:color="auto"/>
                                <w:right w:val="none" w:sz="0" w:space="0" w:color="auto"/>
                              </w:divBdr>
                            </w:div>
                            <w:div w:id="827132283">
                              <w:marLeft w:val="0"/>
                              <w:marRight w:val="75"/>
                              <w:marTop w:val="0"/>
                              <w:marBottom w:val="0"/>
                              <w:divBdr>
                                <w:top w:val="none" w:sz="0" w:space="0" w:color="auto"/>
                                <w:left w:val="none" w:sz="0" w:space="0" w:color="auto"/>
                                <w:bottom w:val="none" w:sz="0" w:space="0" w:color="auto"/>
                                <w:right w:val="none" w:sz="0" w:space="0" w:color="auto"/>
                              </w:divBdr>
                            </w:div>
                            <w:div w:id="91543498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3649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417243">
      <w:bodyDiv w:val="1"/>
      <w:marLeft w:val="0"/>
      <w:marRight w:val="0"/>
      <w:marTop w:val="0"/>
      <w:marBottom w:val="0"/>
      <w:divBdr>
        <w:top w:val="none" w:sz="0" w:space="0" w:color="auto"/>
        <w:left w:val="none" w:sz="0" w:space="0" w:color="auto"/>
        <w:bottom w:val="none" w:sz="0" w:space="0" w:color="auto"/>
        <w:right w:val="none" w:sz="0" w:space="0" w:color="auto"/>
      </w:divBdr>
    </w:div>
    <w:div w:id="996688382">
      <w:bodyDiv w:val="1"/>
      <w:marLeft w:val="0"/>
      <w:marRight w:val="0"/>
      <w:marTop w:val="0"/>
      <w:marBottom w:val="0"/>
      <w:divBdr>
        <w:top w:val="none" w:sz="0" w:space="0" w:color="auto"/>
        <w:left w:val="none" w:sz="0" w:space="0" w:color="auto"/>
        <w:bottom w:val="none" w:sz="0" w:space="0" w:color="auto"/>
        <w:right w:val="none" w:sz="0" w:space="0" w:color="auto"/>
      </w:divBdr>
    </w:div>
    <w:div w:id="1020007577">
      <w:bodyDiv w:val="1"/>
      <w:marLeft w:val="0"/>
      <w:marRight w:val="0"/>
      <w:marTop w:val="0"/>
      <w:marBottom w:val="0"/>
      <w:divBdr>
        <w:top w:val="none" w:sz="0" w:space="0" w:color="auto"/>
        <w:left w:val="none" w:sz="0" w:space="0" w:color="auto"/>
        <w:bottom w:val="none" w:sz="0" w:space="0" w:color="auto"/>
        <w:right w:val="none" w:sz="0" w:space="0" w:color="auto"/>
      </w:divBdr>
    </w:div>
    <w:div w:id="1028944089">
      <w:bodyDiv w:val="1"/>
      <w:marLeft w:val="0"/>
      <w:marRight w:val="0"/>
      <w:marTop w:val="0"/>
      <w:marBottom w:val="0"/>
      <w:divBdr>
        <w:top w:val="none" w:sz="0" w:space="0" w:color="auto"/>
        <w:left w:val="none" w:sz="0" w:space="0" w:color="auto"/>
        <w:bottom w:val="none" w:sz="0" w:space="0" w:color="auto"/>
        <w:right w:val="none" w:sz="0" w:space="0" w:color="auto"/>
      </w:divBdr>
    </w:div>
    <w:div w:id="1038898324">
      <w:bodyDiv w:val="1"/>
      <w:marLeft w:val="0"/>
      <w:marRight w:val="0"/>
      <w:marTop w:val="0"/>
      <w:marBottom w:val="0"/>
      <w:divBdr>
        <w:top w:val="none" w:sz="0" w:space="0" w:color="auto"/>
        <w:left w:val="none" w:sz="0" w:space="0" w:color="auto"/>
        <w:bottom w:val="none" w:sz="0" w:space="0" w:color="auto"/>
        <w:right w:val="none" w:sz="0" w:space="0" w:color="auto"/>
      </w:divBdr>
    </w:div>
    <w:div w:id="1050348642">
      <w:bodyDiv w:val="1"/>
      <w:marLeft w:val="0"/>
      <w:marRight w:val="0"/>
      <w:marTop w:val="0"/>
      <w:marBottom w:val="0"/>
      <w:divBdr>
        <w:top w:val="none" w:sz="0" w:space="0" w:color="auto"/>
        <w:left w:val="none" w:sz="0" w:space="0" w:color="auto"/>
        <w:bottom w:val="none" w:sz="0" w:space="0" w:color="auto"/>
        <w:right w:val="none" w:sz="0" w:space="0" w:color="auto"/>
      </w:divBdr>
    </w:div>
    <w:div w:id="1107459688">
      <w:bodyDiv w:val="1"/>
      <w:marLeft w:val="0"/>
      <w:marRight w:val="0"/>
      <w:marTop w:val="0"/>
      <w:marBottom w:val="0"/>
      <w:divBdr>
        <w:top w:val="none" w:sz="0" w:space="0" w:color="auto"/>
        <w:left w:val="none" w:sz="0" w:space="0" w:color="auto"/>
        <w:bottom w:val="none" w:sz="0" w:space="0" w:color="auto"/>
        <w:right w:val="none" w:sz="0" w:space="0" w:color="auto"/>
      </w:divBdr>
    </w:div>
    <w:div w:id="1143741329">
      <w:bodyDiv w:val="1"/>
      <w:marLeft w:val="0"/>
      <w:marRight w:val="0"/>
      <w:marTop w:val="0"/>
      <w:marBottom w:val="0"/>
      <w:divBdr>
        <w:top w:val="none" w:sz="0" w:space="0" w:color="auto"/>
        <w:left w:val="none" w:sz="0" w:space="0" w:color="auto"/>
        <w:bottom w:val="none" w:sz="0" w:space="0" w:color="auto"/>
        <w:right w:val="none" w:sz="0" w:space="0" w:color="auto"/>
      </w:divBdr>
    </w:div>
    <w:div w:id="1153177444">
      <w:bodyDiv w:val="1"/>
      <w:marLeft w:val="0"/>
      <w:marRight w:val="0"/>
      <w:marTop w:val="0"/>
      <w:marBottom w:val="0"/>
      <w:divBdr>
        <w:top w:val="none" w:sz="0" w:space="0" w:color="auto"/>
        <w:left w:val="none" w:sz="0" w:space="0" w:color="auto"/>
        <w:bottom w:val="none" w:sz="0" w:space="0" w:color="auto"/>
        <w:right w:val="none" w:sz="0" w:space="0" w:color="auto"/>
      </w:divBdr>
    </w:div>
    <w:div w:id="1241596206">
      <w:bodyDiv w:val="1"/>
      <w:marLeft w:val="0"/>
      <w:marRight w:val="0"/>
      <w:marTop w:val="0"/>
      <w:marBottom w:val="0"/>
      <w:divBdr>
        <w:top w:val="none" w:sz="0" w:space="0" w:color="auto"/>
        <w:left w:val="none" w:sz="0" w:space="0" w:color="auto"/>
        <w:bottom w:val="none" w:sz="0" w:space="0" w:color="auto"/>
        <w:right w:val="none" w:sz="0" w:space="0" w:color="auto"/>
      </w:divBdr>
    </w:div>
    <w:div w:id="1254167230">
      <w:bodyDiv w:val="1"/>
      <w:marLeft w:val="0"/>
      <w:marRight w:val="0"/>
      <w:marTop w:val="0"/>
      <w:marBottom w:val="0"/>
      <w:divBdr>
        <w:top w:val="none" w:sz="0" w:space="0" w:color="auto"/>
        <w:left w:val="none" w:sz="0" w:space="0" w:color="auto"/>
        <w:bottom w:val="none" w:sz="0" w:space="0" w:color="auto"/>
        <w:right w:val="none" w:sz="0" w:space="0" w:color="auto"/>
      </w:divBdr>
    </w:div>
    <w:div w:id="1263807846">
      <w:bodyDiv w:val="1"/>
      <w:marLeft w:val="0"/>
      <w:marRight w:val="0"/>
      <w:marTop w:val="0"/>
      <w:marBottom w:val="0"/>
      <w:divBdr>
        <w:top w:val="none" w:sz="0" w:space="0" w:color="auto"/>
        <w:left w:val="none" w:sz="0" w:space="0" w:color="auto"/>
        <w:bottom w:val="none" w:sz="0" w:space="0" w:color="auto"/>
        <w:right w:val="none" w:sz="0" w:space="0" w:color="auto"/>
      </w:divBdr>
    </w:div>
    <w:div w:id="1381590473">
      <w:bodyDiv w:val="1"/>
      <w:marLeft w:val="0"/>
      <w:marRight w:val="0"/>
      <w:marTop w:val="0"/>
      <w:marBottom w:val="0"/>
      <w:divBdr>
        <w:top w:val="none" w:sz="0" w:space="0" w:color="auto"/>
        <w:left w:val="none" w:sz="0" w:space="0" w:color="auto"/>
        <w:bottom w:val="none" w:sz="0" w:space="0" w:color="auto"/>
        <w:right w:val="none" w:sz="0" w:space="0" w:color="auto"/>
      </w:divBdr>
    </w:div>
    <w:div w:id="1428384915">
      <w:bodyDiv w:val="1"/>
      <w:marLeft w:val="0"/>
      <w:marRight w:val="0"/>
      <w:marTop w:val="0"/>
      <w:marBottom w:val="0"/>
      <w:divBdr>
        <w:top w:val="none" w:sz="0" w:space="0" w:color="auto"/>
        <w:left w:val="none" w:sz="0" w:space="0" w:color="auto"/>
        <w:bottom w:val="none" w:sz="0" w:space="0" w:color="auto"/>
        <w:right w:val="none" w:sz="0" w:space="0" w:color="auto"/>
      </w:divBdr>
    </w:div>
    <w:div w:id="1435634616">
      <w:bodyDiv w:val="1"/>
      <w:marLeft w:val="0"/>
      <w:marRight w:val="0"/>
      <w:marTop w:val="0"/>
      <w:marBottom w:val="0"/>
      <w:divBdr>
        <w:top w:val="none" w:sz="0" w:space="0" w:color="auto"/>
        <w:left w:val="none" w:sz="0" w:space="0" w:color="auto"/>
        <w:bottom w:val="none" w:sz="0" w:space="0" w:color="auto"/>
        <w:right w:val="none" w:sz="0" w:space="0" w:color="auto"/>
      </w:divBdr>
    </w:div>
    <w:div w:id="1467241228">
      <w:bodyDiv w:val="1"/>
      <w:marLeft w:val="0"/>
      <w:marRight w:val="0"/>
      <w:marTop w:val="0"/>
      <w:marBottom w:val="0"/>
      <w:divBdr>
        <w:top w:val="none" w:sz="0" w:space="0" w:color="auto"/>
        <w:left w:val="none" w:sz="0" w:space="0" w:color="auto"/>
        <w:bottom w:val="none" w:sz="0" w:space="0" w:color="auto"/>
        <w:right w:val="none" w:sz="0" w:space="0" w:color="auto"/>
      </w:divBdr>
    </w:div>
    <w:div w:id="1517110300">
      <w:bodyDiv w:val="1"/>
      <w:marLeft w:val="0"/>
      <w:marRight w:val="0"/>
      <w:marTop w:val="0"/>
      <w:marBottom w:val="0"/>
      <w:divBdr>
        <w:top w:val="none" w:sz="0" w:space="0" w:color="auto"/>
        <w:left w:val="none" w:sz="0" w:space="0" w:color="auto"/>
        <w:bottom w:val="none" w:sz="0" w:space="0" w:color="auto"/>
        <w:right w:val="none" w:sz="0" w:space="0" w:color="auto"/>
      </w:divBdr>
    </w:div>
    <w:div w:id="1517842090">
      <w:bodyDiv w:val="1"/>
      <w:marLeft w:val="0"/>
      <w:marRight w:val="0"/>
      <w:marTop w:val="0"/>
      <w:marBottom w:val="0"/>
      <w:divBdr>
        <w:top w:val="none" w:sz="0" w:space="0" w:color="auto"/>
        <w:left w:val="none" w:sz="0" w:space="0" w:color="auto"/>
        <w:bottom w:val="none" w:sz="0" w:space="0" w:color="auto"/>
        <w:right w:val="none" w:sz="0" w:space="0" w:color="auto"/>
      </w:divBdr>
      <w:divsChild>
        <w:div w:id="1457066301">
          <w:marLeft w:val="0"/>
          <w:marRight w:val="0"/>
          <w:marTop w:val="0"/>
          <w:marBottom w:val="0"/>
          <w:divBdr>
            <w:top w:val="none" w:sz="0" w:space="0" w:color="auto"/>
            <w:left w:val="none" w:sz="0" w:space="0" w:color="auto"/>
            <w:bottom w:val="none" w:sz="0" w:space="0" w:color="auto"/>
            <w:right w:val="none" w:sz="0" w:space="0" w:color="auto"/>
          </w:divBdr>
        </w:div>
        <w:div w:id="1639452252">
          <w:marLeft w:val="0"/>
          <w:marRight w:val="0"/>
          <w:marTop w:val="0"/>
          <w:marBottom w:val="0"/>
          <w:divBdr>
            <w:top w:val="none" w:sz="0" w:space="0" w:color="auto"/>
            <w:left w:val="none" w:sz="0" w:space="0" w:color="auto"/>
            <w:bottom w:val="none" w:sz="0" w:space="0" w:color="auto"/>
            <w:right w:val="none" w:sz="0" w:space="0" w:color="auto"/>
          </w:divBdr>
        </w:div>
      </w:divsChild>
    </w:div>
    <w:div w:id="1528180817">
      <w:bodyDiv w:val="1"/>
      <w:marLeft w:val="0"/>
      <w:marRight w:val="0"/>
      <w:marTop w:val="0"/>
      <w:marBottom w:val="0"/>
      <w:divBdr>
        <w:top w:val="none" w:sz="0" w:space="0" w:color="auto"/>
        <w:left w:val="none" w:sz="0" w:space="0" w:color="auto"/>
        <w:bottom w:val="none" w:sz="0" w:space="0" w:color="auto"/>
        <w:right w:val="none" w:sz="0" w:space="0" w:color="auto"/>
      </w:divBdr>
    </w:div>
    <w:div w:id="1556620791">
      <w:bodyDiv w:val="1"/>
      <w:marLeft w:val="0"/>
      <w:marRight w:val="0"/>
      <w:marTop w:val="0"/>
      <w:marBottom w:val="0"/>
      <w:divBdr>
        <w:top w:val="none" w:sz="0" w:space="0" w:color="auto"/>
        <w:left w:val="none" w:sz="0" w:space="0" w:color="auto"/>
        <w:bottom w:val="none" w:sz="0" w:space="0" w:color="auto"/>
        <w:right w:val="none" w:sz="0" w:space="0" w:color="auto"/>
      </w:divBdr>
    </w:div>
    <w:div w:id="1637680449">
      <w:bodyDiv w:val="1"/>
      <w:marLeft w:val="0"/>
      <w:marRight w:val="0"/>
      <w:marTop w:val="0"/>
      <w:marBottom w:val="0"/>
      <w:divBdr>
        <w:top w:val="none" w:sz="0" w:space="0" w:color="auto"/>
        <w:left w:val="none" w:sz="0" w:space="0" w:color="auto"/>
        <w:bottom w:val="none" w:sz="0" w:space="0" w:color="auto"/>
        <w:right w:val="none" w:sz="0" w:space="0" w:color="auto"/>
      </w:divBdr>
    </w:div>
    <w:div w:id="1638338637">
      <w:bodyDiv w:val="1"/>
      <w:marLeft w:val="0"/>
      <w:marRight w:val="0"/>
      <w:marTop w:val="0"/>
      <w:marBottom w:val="0"/>
      <w:divBdr>
        <w:top w:val="none" w:sz="0" w:space="0" w:color="auto"/>
        <w:left w:val="none" w:sz="0" w:space="0" w:color="auto"/>
        <w:bottom w:val="none" w:sz="0" w:space="0" w:color="auto"/>
        <w:right w:val="none" w:sz="0" w:space="0" w:color="auto"/>
      </w:divBdr>
    </w:div>
    <w:div w:id="1733038268">
      <w:bodyDiv w:val="1"/>
      <w:marLeft w:val="0"/>
      <w:marRight w:val="0"/>
      <w:marTop w:val="0"/>
      <w:marBottom w:val="0"/>
      <w:divBdr>
        <w:top w:val="none" w:sz="0" w:space="0" w:color="auto"/>
        <w:left w:val="none" w:sz="0" w:space="0" w:color="auto"/>
        <w:bottom w:val="none" w:sz="0" w:space="0" w:color="auto"/>
        <w:right w:val="none" w:sz="0" w:space="0" w:color="auto"/>
      </w:divBdr>
    </w:div>
    <w:div w:id="1740983639">
      <w:bodyDiv w:val="1"/>
      <w:marLeft w:val="0"/>
      <w:marRight w:val="0"/>
      <w:marTop w:val="0"/>
      <w:marBottom w:val="0"/>
      <w:divBdr>
        <w:top w:val="none" w:sz="0" w:space="0" w:color="auto"/>
        <w:left w:val="none" w:sz="0" w:space="0" w:color="auto"/>
        <w:bottom w:val="none" w:sz="0" w:space="0" w:color="auto"/>
        <w:right w:val="none" w:sz="0" w:space="0" w:color="auto"/>
      </w:divBdr>
    </w:div>
    <w:div w:id="1741177854">
      <w:bodyDiv w:val="1"/>
      <w:marLeft w:val="0"/>
      <w:marRight w:val="0"/>
      <w:marTop w:val="0"/>
      <w:marBottom w:val="0"/>
      <w:divBdr>
        <w:top w:val="none" w:sz="0" w:space="0" w:color="auto"/>
        <w:left w:val="none" w:sz="0" w:space="0" w:color="auto"/>
        <w:bottom w:val="none" w:sz="0" w:space="0" w:color="auto"/>
        <w:right w:val="none" w:sz="0" w:space="0" w:color="auto"/>
      </w:divBdr>
      <w:divsChild>
        <w:div w:id="154760153">
          <w:marLeft w:val="0"/>
          <w:marRight w:val="0"/>
          <w:marTop w:val="0"/>
          <w:marBottom w:val="0"/>
          <w:divBdr>
            <w:top w:val="none" w:sz="0" w:space="0" w:color="auto"/>
            <w:left w:val="none" w:sz="0" w:space="0" w:color="auto"/>
            <w:bottom w:val="none" w:sz="0" w:space="0" w:color="auto"/>
            <w:right w:val="none" w:sz="0" w:space="0" w:color="auto"/>
          </w:divBdr>
          <w:divsChild>
            <w:div w:id="1259749360">
              <w:marLeft w:val="0"/>
              <w:marRight w:val="0"/>
              <w:marTop w:val="0"/>
              <w:marBottom w:val="0"/>
              <w:divBdr>
                <w:top w:val="none" w:sz="0" w:space="0" w:color="auto"/>
                <w:left w:val="none" w:sz="0" w:space="0" w:color="auto"/>
                <w:bottom w:val="none" w:sz="0" w:space="0" w:color="auto"/>
                <w:right w:val="none" w:sz="0" w:space="0" w:color="auto"/>
              </w:divBdr>
              <w:divsChild>
                <w:div w:id="1978677774">
                  <w:marLeft w:val="0"/>
                  <w:marRight w:val="0"/>
                  <w:marTop w:val="0"/>
                  <w:marBottom w:val="0"/>
                  <w:divBdr>
                    <w:top w:val="none" w:sz="0" w:space="0" w:color="auto"/>
                    <w:left w:val="none" w:sz="0" w:space="0" w:color="auto"/>
                    <w:bottom w:val="none" w:sz="0" w:space="0" w:color="auto"/>
                    <w:right w:val="none" w:sz="0" w:space="0" w:color="auto"/>
                  </w:divBdr>
                  <w:divsChild>
                    <w:div w:id="1304963028">
                      <w:marLeft w:val="0"/>
                      <w:marRight w:val="75"/>
                      <w:marTop w:val="0"/>
                      <w:marBottom w:val="0"/>
                      <w:divBdr>
                        <w:top w:val="none" w:sz="0" w:space="0" w:color="auto"/>
                        <w:left w:val="none" w:sz="0" w:space="0" w:color="auto"/>
                        <w:bottom w:val="none" w:sz="0" w:space="0" w:color="auto"/>
                        <w:right w:val="none" w:sz="0" w:space="0" w:color="auto"/>
                      </w:divBdr>
                    </w:div>
                    <w:div w:id="343242027">
                      <w:marLeft w:val="0"/>
                      <w:marRight w:val="75"/>
                      <w:marTop w:val="0"/>
                      <w:marBottom w:val="0"/>
                      <w:divBdr>
                        <w:top w:val="none" w:sz="0" w:space="0" w:color="auto"/>
                        <w:left w:val="none" w:sz="0" w:space="0" w:color="auto"/>
                        <w:bottom w:val="none" w:sz="0" w:space="0" w:color="auto"/>
                        <w:right w:val="none" w:sz="0" w:space="0" w:color="auto"/>
                      </w:divBdr>
                    </w:div>
                    <w:div w:id="282543304">
                      <w:marLeft w:val="0"/>
                      <w:marRight w:val="75"/>
                      <w:marTop w:val="0"/>
                      <w:marBottom w:val="0"/>
                      <w:divBdr>
                        <w:top w:val="none" w:sz="0" w:space="0" w:color="auto"/>
                        <w:left w:val="none" w:sz="0" w:space="0" w:color="auto"/>
                        <w:bottom w:val="none" w:sz="0" w:space="0" w:color="auto"/>
                        <w:right w:val="none" w:sz="0" w:space="0" w:color="auto"/>
                      </w:divBdr>
                    </w:div>
                    <w:div w:id="148832715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154689084">
              <w:marLeft w:val="0"/>
              <w:marRight w:val="0"/>
              <w:marTop w:val="0"/>
              <w:marBottom w:val="0"/>
              <w:divBdr>
                <w:top w:val="none" w:sz="0" w:space="0" w:color="auto"/>
                <w:left w:val="none" w:sz="0" w:space="0" w:color="auto"/>
                <w:bottom w:val="none" w:sz="0" w:space="0" w:color="auto"/>
                <w:right w:val="none" w:sz="0" w:space="0" w:color="auto"/>
              </w:divBdr>
              <w:divsChild>
                <w:div w:id="632443691">
                  <w:marLeft w:val="0"/>
                  <w:marRight w:val="0"/>
                  <w:marTop w:val="0"/>
                  <w:marBottom w:val="0"/>
                  <w:divBdr>
                    <w:top w:val="none" w:sz="0" w:space="0" w:color="auto"/>
                    <w:left w:val="none" w:sz="0" w:space="0" w:color="auto"/>
                    <w:bottom w:val="none" w:sz="0" w:space="0" w:color="auto"/>
                    <w:right w:val="none" w:sz="0" w:space="0" w:color="auto"/>
                  </w:divBdr>
                  <w:divsChild>
                    <w:div w:id="1040978889">
                      <w:marLeft w:val="0"/>
                      <w:marRight w:val="0"/>
                      <w:marTop w:val="0"/>
                      <w:marBottom w:val="0"/>
                      <w:divBdr>
                        <w:top w:val="none" w:sz="0" w:space="0" w:color="auto"/>
                        <w:left w:val="none" w:sz="0" w:space="0" w:color="auto"/>
                        <w:bottom w:val="none" w:sz="0" w:space="0" w:color="auto"/>
                        <w:right w:val="none" w:sz="0" w:space="0" w:color="auto"/>
                      </w:divBdr>
                      <w:divsChild>
                        <w:div w:id="1187252526">
                          <w:marLeft w:val="0"/>
                          <w:marRight w:val="0"/>
                          <w:marTop w:val="0"/>
                          <w:marBottom w:val="0"/>
                          <w:divBdr>
                            <w:top w:val="none" w:sz="0" w:space="0" w:color="auto"/>
                            <w:left w:val="none" w:sz="0" w:space="0" w:color="auto"/>
                            <w:bottom w:val="none" w:sz="0" w:space="0" w:color="auto"/>
                            <w:right w:val="none" w:sz="0" w:space="0" w:color="auto"/>
                          </w:divBdr>
                          <w:divsChild>
                            <w:div w:id="266892089">
                              <w:marLeft w:val="0"/>
                              <w:marRight w:val="75"/>
                              <w:marTop w:val="0"/>
                              <w:marBottom w:val="0"/>
                              <w:divBdr>
                                <w:top w:val="none" w:sz="0" w:space="0" w:color="auto"/>
                                <w:left w:val="none" w:sz="0" w:space="0" w:color="auto"/>
                                <w:bottom w:val="none" w:sz="0" w:space="0" w:color="auto"/>
                                <w:right w:val="none" w:sz="0" w:space="0" w:color="auto"/>
                              </w:divBdr>
                            </w:div>
                            <w:div w:id="201942625">
                              <w:marLeft w:val="0"/>
                              <w:marRight w:val="75"/>
                              <w:marTop w:val="0"/>
                              <w:marBottom w:val="0"/>
                              <w:divBdr>
                                <w:top w:val="none" w:sz="0" w:space="0" w:color="auto"/>
                                <w:left w:val="none" w:sz="0" w:space="0" w:color="auto"/>
                                <w:bottom w:val="none" w:sz="0" w:space="0" w:color="auto"/>
                                <w:right w:val="none" w:sz="0" w:space="0" w:color="auto"/>
                              </w:divBdr>
                            </w:div>
                            <w:div w:id="1133867489">
                              <w:marLeft w:val="0"/>
                              <w:marRight w:val="75"/>
                              <w:marTop w:val="0"/>
                              <w:marBottom w:val="0"/>
                              <w:divBdr>
                                <w:top w:val="none" w:sz="0" w:space="0" w:color="auto"/>
                                <w:left w:val="none" w:sz="0" w:space="0" w:color="auto"/>
                                <w:bottom w:val="none" w:sz="0" w:space="0" w:color="auto"/>
                                <w:right w:val="none" w:sz="0" w:space="0" w:color="auto"/>
                              </w:divBdr>
                            </w:div>
                            <w:div w:id="179401208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2061175112">
                      <w:marLeft w:val="0"/>
                      <w:marRight w:val="0"/>
                      <w:marTop w:val="0"/>
                      <w:marBottom w:val="0"/>
                      <w:divBdr>
                        <w:top w:val="none" w:sz="0" w:space="0" w:color="auto"/>
                        <w:left w:val="none" w:sz="0" w:space="0" w:color="auto"/>
                        <w:bottom w:val="none" w:sz="0" w:space="0" w:color="auto"/>
                        <w:right w:val="none" w:sz="0" w:space="0" w:color="auto"/>
                      </w:divBdr>
                      <w:divsChild>
                        <w:div w:id="705527703">
                          <w:marLeft w:val="0"/>
                          <w:marRight w:val="0"/>
                          <w:marTop w:val="0"/>
                          <w:marBottom w:val="0"/>
                          <w:divBdr>
                            <w:top w:val="none" w:sz="0" w:space="0" w:color="auto"/>
                            <w:left w:val="none" w:sz="0" w:space="0" w:color="auto"/>
                            <w:bottom w:val="none" w:sz="0" w:space="0" w:color="auto"/>
                            <w:right w:val="none" w:sz="0" w:space="0" w:color="auto"/>
                          </w:divBdr>
                          <w:divsChild>
                            <w:div w:id="2097243090">
                              <w:marLeft w:val="0"/>
                              <w:marRight w:val="0"/>
                              <w:marTop w:val="0"/>
                              <w:marBottom w:val="0"/>
                              <w:divBdr>
                                <w:top w:val="none" w:sz="0" w:space="0" w:color="auto"/>
                                <w:left w:val="none" w:sz="0" w:space="0" w:color="auto"/>
                                <w:bottom w:val="none" w:sz="0" w:space="0" w:color="auto"/>
                                <w:right w:val="none" w:sz="0" w:space="0" w:color="auto"/>
                              </w:divBdr>
                              <w:divsChild>
                                <w:div w:id="1342514302">
                                  <w:marLeft w:val="0"/>
                                  <w:marRight w:val="0"/>
                                  <w:marTop w:val="0"/>
                                  <w:marBottom w:val="0"/>
                                  <w:divBdr>
                                    <w:top w:val="none" w:sz="0" w:space="0" w:color="auto"/>
                                    <w:left w:val="none" w:sz="0" w:space="0" w:color="auto"/>
                                    <w:bottom w:val="none" w:sz="0" w:space="0" w:color="auto"/>
                                    <w:right w:val="none" w:sz="0" w:space="0" w:color="auto"/>
                                  </w:divBdr>
                                  <w:divsChild>
                                    <w:div w:id="1328172665">
                                      <w:marLeft w:val="0"/>
                                      <w:marRight w:val="75"/>
                                      <w:marTop w:val="0"/>
                                      <w:marBottom w:val="0"/>
                                      <w:divBdr>
                                        <w:top w:val="none" w:sz="0" w:space="0" w:color="auto"/>
                                        <w:left w:val="none" w:sz="0" w:space="0" w:color="auto"/>
                                        <w:bottom w:val="none" w:sz="0" w:space="0" w:color="auto"/>
                                        <w:right w:val="none" w:sz="0" w:space="0" w:color="auto"/>
                                      </w:divBdr>
                                    </w:div>
                                    <w:div w:id="653606532">
                                      <w:marLeft w:val="0"/>
                                      <w:marRight w:val="75"/>
                                      <w:marTop w:val="0"/>
                                      <w:marBottom w:val="0"/>
                                      <w:divBdr>
                                        <w:top w:val="none" w:sz="0" w:space="0" w:color="auto"/>
                                        <w:left w:val="none" w:sz="0" w:space="0" w:color="auto"/>
                                        <w:bottom w:val="none" w:sz="0" w:space="0" w:color="auto"/>
                                        <w:right w:val="none" w:sz="0" w:space="0" w:color="auto"/>
                                      </w:divBdr>
                                    </w:div>
                                    <w:div w:id="1494108210">
                                      <w:marLeft w:val="0"/>
                                      <w:marRight w:val="75"/>
                                      <w:marTop w:val="0"/>
                                      <w:marBottom w:val="0"/>
                                      <w:divBdr>
                                        <w:top w:val="none" w:sz="0" w:space="0" w:color="auto"/>
                                        <w:left w:val="none" w:sz="0" w:space="0" w:color="auto"/>
                                        <w:bottom w:val="none" w:sz="0" w:space="0" w:color="auto"/>
                                        <w:right w:val="none" w:sz="0" w:space="0" w:color="auto"/>
                                      </w:divBdr>
                                    </w:div>
                                    <w:div w:id="94268556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371227028">
                              <w:marLeft w:val="0"/>
                              <w:marRight w:val="0"/>
                              <w:marTop w:val="0"/>
                              <w:marBottom w:val="0"/>
                              <w:divBdr>
                                <w:top w:val="none" w:sz="0" w:space="0" w:color="auto"/>
                                <w:left w:val="none" w:sz="0" w:space="0" w:color="auto"/>
                                <w:bottom w:val="none" w:sz="0" w:space="0" w:color="auto"/>
                                <w:right w:val="none" w:sz="0" w:space="0" w:color="auto"/>
                              </w:divBdr>
                              <w:divsChild>
                                <w:div w:id="626930080">
                                  <w:marLeft w:val="0"/>
                                  <w:marRight w:val="0"/>
                                  <w:marTop w:val="0"/>
                                  <w:marBottom w:val="0"/>
                                  <w:divBdr>
                                    <w:top w:val="none" w:sz="0" w:space="0" w:color="auto"/>
                                    <w:left w:val="none" w:sz="0" w:space="0" w:color="auto"/>
                                    <w:bottom w:val="none" w:sz="0" w:space="0" w:color="auto"/>
                                    <w:right w:val="none" w:sz="0" w:space="0" w:color="auto"/>
                                  </w:divBdr>
                                  <w:divsChild>
                                    <w:div w:id="1162546940">
                                      <w:marLeft w:val="0"/>
                                      <w:marRight w:val="0"/>
                                      <w:marTop w:val="0"/>
                                      <w:marBottom w:val="0"/>
                                      <w:divBdr>
                                        <w:top w:val="none" w:sz="0" w:space="0" w:color="auto"/>
                                        <w:left w:val="none" w:sz="0" w:space="0" w:color="auto"/>
                                        <w:bottom w:val="none" w:sz="0" w:space="0" w:color="auto"/>
                                        <w:right w:val="none" w:sz="0" w:space="0" w:color="auto"/>
                                      </w:divBdr>
                                      <w:divsChild>
                                        <w:div w:id="815414842">
                                          <w:marLeft w:val="0"/>
                                          <w:marRight w:val="0"/>
                                          <w:marTop w:val="0"/>
                                          <w:marBottom w:val="0"/>
                                          <w:divBdr>
                                            <w:top w:val="none" w:sz="0" w:space="0" w:color="auto"/>
                                            <w:left w:val="none" w:sz="0" w:space="0" w:color="auto"/>
                                            <w:bottom w:val="none" w:sz="0" w:space="0" w:color="auto"/>
                                            <w:right w:val="none" w:sz="0" w:space="0" w:color="auto"/>
                                          </w:divBdr>
                                          <w:divsChild>
                                            <w:div w:id="1661420567">
                                              <w:marLeft w:val="0"/>
                                              <w:marRight w:val="75"/>
                                              <w:marTop w:val="0"/>
                                              <w:marBottom w:val="0"/>
                                              <w:divBdr>
                                                <w:top w:val="none" w:sz="0" w:space="0" w:color="auto"/>
                                                <w:left w:val="none" w:sz="0" w:space="0" w:color="auto"/>
                                                <w:bottom w:val="none" w:sz="0" w:space="0" w:color="auto"/>
                                                <w:right w:val="none" w:sz="0" w:space="0" w:color="auto"/>
                                              </w:divBdr>
                                            </w:div>
                                            <w:div w:id="1012685835">
                                              <w:marLeft w:val="0"/>
                                              <w:marRight w:val="75"/>
                                              <w:marTop w:val="0"/>
                                              <w:marBottom w:val="0"/>
                                              <w:divBdr>
                                                <w:top w:val="none" w:sz="0" w:space="0" w:color="auto"/>
                                                <w:left w:val="none" w:sz="0" w:space="0" w:color="auto"/>
                                                <w:bottom w:val="none" w:sz="0" w:space="0" w:color="auto"/>
                                                <w:right w:val="none" w:sz="0" w:space="0" w:color="auto"/>
                                              </w:divBdr>
                                            </w:div>
                                            <w:div w:id="684018748">
                                              <w:marLeft w:val="0"/>
                                              <w:marRight w:val="75"/>
                                              <w:marTop w:val="0"/>
                                              <w:marBottom w:val="0"/>
                                              <w:divBdr>
                                                <w:top w:val="none" w:sz="0" w:space="0" w:color="auto"/>
                                                <w:left w:val="none" w:sz="0" w:space="0" w:color="auto"/>
                                                <w:bottom w:val="none" w:sz="0" w:space="0" w:color="auto"/>
                                                <w:right w:val="none" w:sz="0" w:space="0" w:color="auto"/>
                                              </w:divBdr>
                                            </w:div>
                                            <w:div w:id="87072428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2094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024474">
      <w:bodyDiv w:val="1"/>
      <w:marLeft w:val="0"/>
      <w:marRight w:val="0"/>
      <w:marTop w:val="0"/>
      <w:marBottom w:val="0"/>
      <w:divBdr>
        <w:top w:val="none" w:sz="0" w:space="0" w:color="auto"/>
        <w:left w:val="none" w:sz="0" w:space="0" w:color="auto"/>
        <w:bottom w:val="none" w:sz="0" w:space="0" w:color="auto"/>
        <w:right w:val="none" w:sz="0" w:space="0" w:color="auto"/>
      </w:divBdr>
    </w:div>
    <w:div w:id="1794591535">
      <w:bodyDiv w:val="1"/>
      <w:marLeft w:val="0"/>
      <w:marRight w:val="0"/>
      <w:marTop w:val="0"/>
      <w:marBottom w:val="0"/>
      <w:divBdr>
        <w:top w:val="none" w:sz="0" w:space="0" w:color="auto"/>
        <w:left w:val="none" w:sz="0" w:space="0" w:color="auto"/>
        <w:bottom w:val="none" w:sz="0" w:space="0" w:color="auto"/>
        <w:right w:val="none" w:sz="0" w:space="0" w:color="auto"/>
      </w:divBdr>
    </w:div>
    <w:div w:id="1804696183">
      <w:bodyDiv w:val="1"/>
      <w:marLeft w:val="0"/>
      <w:marRight w:val="0"/>
      <w:marTop w:val="0"/>
      <w:marBottom w:val="0"/>
      <w:divBdr>
        <w:top w:val="none" w:sz="0" w:space="0" w:color="auto"/>
        <w:left w:val="none" w:sz="0" w:space="0" w:color="auto"/>
        <w:bottom w:val="none" w:sz="0" w:space="0" w:color="auto"/>
        <w:right w:val="none" w:sz="0" w:space="0" w:color="auto"/>
      </w:divBdr>
    </w:div>
    <w:div w:id="1813599032">
      <w:bodyDiv w:val="1"/>
      <w:marLeft w:val="0"/>
      <w:marRight w:val="0"/>
      <w:marTop w:val="0"/>
      <w:marBottom w:val="0"/>
      <w:divBdr>
        <w:top w:val="none" w:sz="0" w:space="0" w:color="auto"/>
        <w:left w:val="none" w:sz="0" w:space="0" w:color="auto"/>
        <w:bottom w:val="none" w:sz="0" w:space="0" w:color="auto"/>
        <w:right w:val="none" w:sz="0" w:space="0" w:color="auto"/>
      </w:divBdr>
      <w:divsChild>
        <w:div w:id="1525972079">
          <w:marLeft w:val="0"/>
          <w:marRight w:val="0"/>
          <w:marTop w:val="0"/>
          <w:marBottom w:val="0"/>
          <w:divBdr>
            <w:top w:val="none" w:sz="0" w:space="0" w:color="auto"/>
            <w:left w:val="none" w:sz="0" w:space="0" w:color="auto"/>
            <w:bottom w:val="none" w:sz="0" w:space="0" w:color="auto"/>
            <w:right w:val="none" w:sz="0" w:space="0" w:color="auto"/>
          </w:divBdr>
          <w:divsChild>
            <w:div w:id="1567371962">
              <w:marLeft w:val="0"/>
              <w:marRight w:val="0"/>
              <w:marTop w:val="0"/>
              <w:marBottom w:val="0"/>
              <w:divBdr>
                <w:top w:val="none" w:sz="0" w:space="0" w:color="auto"/>
                <w:left w:val="none" w:sz="0" w:space="0" w:color="auto"/>
                <w:bottom w:val="none" w:sz="0" w:space="0" w:color="auto"/>
                <w:right w:val="none" w:sz="0" w:space="0" w:color="auto"/>
              </w:divBdr>
              <w:divsChild>
                <w:div w:id="823005371">
                  <w:marLeft w:val="0"/>
                  <w:marRight w:val="0"/>
                  <w:marTop w:val="0"/>
                  <w:marBottom w:val="0"/>
                  <w:divBdr>
                    <w:top w:val="none" w:sz="0" w:space="0" w:color="auto"/>
                    <w:left w:val="none" w:sz="0" w:space="0" w:color="auto"/>
                    <w:bottom w:val="none" w:sz="0" w:space="0" w:color="auto"/>
                    <w:right w:val="none" w:sz="0" w:space="0" w:color="auto"/>
                  </w:divBdr>
                  <w:divsChild>
                    <w:div w:id="1345785707">
                      <w:marLeft w:val="0"/>
                      <w:marRight w:val="75"/>
                      <w:marTop w:val="0"/>
                      <w:marBottom w:val="0"/>
                      <w:divBdr>
                        <w:top w:val="none" w:sz="0" w:space="0" w:color="auto"/>
                        <w:left w:val="none" w:sz="0" w:space="0" w:color="auto"/>
                        <w:bottom w:val="none" w:sz="0" w:space="0" w:color="auto"/>
                        <w:right w:val="none" w:sz="0" w:space="0" w:color="auto"/>
                      </w:divBdr>
                    </w:div>
                    <w:div w:id="309754022">
                      <w:marLeft w:val="0"/>
                      <w:marRight w:val="75"/>
                      <w:marTop w:val="0"/>
                      <w:marBottom w:val="0"/>
                      <w:divBdr>
                        <w:top w:val="none" w:sz="0" w:space="0" w:color="auto"/>
                        <w:left w:val="none" w:sz="0" w:space="0" w:color="auto"/>
                        <w:bottom w:val="none" w:sz="0" w:space="0" w:color="auto"/>
                        <w:right w:val="none" w:sz="0" w:space="0" w:color="auto"/>
                      </w:divBdr>
                    </w:div>
                    <w:div w:id="435372524">
                      <w:marLeft w:val="0"/>
                      <w:marRight w:val="75"/>
                      <w:marTop w:val="0"/>
                      <w:marBottom w:val="0"/>
                      <w:divBdr>
                        <w:top w:val="none" w:sz="0" w:space="0" w:color="auto"/>
                        <w:left w:val="none" w:sz="0" w:space="0" w:color="auto"/>
                        <w:bottom w:val="none" w:sz="0" w:space="0" w:color="auto"/>
                        <w:right w:val="none" w:sz="0" w:space="0" w:color="auto"/>
                      </w:divBdr>
                    </w:div>
                    <w:div w:id="51118518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20870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5795">
      <w:bodyDiv w:val="1"/>
      <w:marLeft w:val="0"/>
      <w:marRight w:val="0"/>
      <w:marTop w:val="0"/>
      <w:marBottom w:val="0"/>
      <w:divBdr>
        <w:top w:val="none" w:sz="0" w:space="0" w:color="auto"/>
        <w:left w:val="none" w:sz="0" w:space="0" w:color="auto"/>
        <w:bottom w:val="none" w:sz="0" w:space="0" w:color="auto"/>
        <w:right w:val="none" w:sz="0" w:space="0" w:color="auto"/>
      </w:divBdr>
    </w:div>
    <w:div w:id="1873808878">
      <w:bodyDiv w:val="1"/>
      <w:marLeft w:val="0"/>
      <w:marRight w:val="0"/>
      <w:marTop w:val="0"/>
      <w:marBottom w:val="0"/>
      <w:divBdr>
        <w:top w:val="none" w:sz="0" w:space="0" w:color="auto"/>
        <w:left w:val="none" w:sz="0" w:space="0" w:color="auto"/>
        <w:bottom w:val="none" w:sz="0" w:space="0" w:color="auto"/>
        <w:right w:val="none" w:sz="0" w:space="0" w:color="auto"/>
      </w:divBdr>
    </w:div>
    <w:div w:id="1928611175">
      <w:bodyDiv w:val="1"/>
      <w:marLeft w:val="0"/>
      <w:marRight w:val="0"/>
      <w:marTop w:val="0"/>
      <w:marBottom w:val="0"/>
      <w:divBdr>
        <w:top w:val="none" w:sz="0" w:space="0" w:color="auto"/>
        <w:left w:val="none" w:sz="0" w:space="0" w:color="auto"/>
        <w:bottom w:val="none" w:sz="0" w:space="0" w:color="auto"/>
        <w:right w:val="none" w:sz="0" w:space="0" w:color="auto"/>
      </w:divBdr>
    </w:div>
    <w:div w:id="205534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earbridgemobile.com/how-to-submit-an-app-to-the-google-play-store/" TargetMode="External"/><Relationship Id="rId18" Type="http://schemas.openxmlformats.org/officeDocument/2006/relationships/hyperlink" Target="https://www.guru99.com/non-functional-requirement-type-example.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s://clearbridgemobile.com/how-to-submit-an-app-to-the-app-store/" TargetMode="External"/><Relationship Id="rId17" Type="http://schemas.openxmlformats.org/officeDocument/2006/relationships/hyperlink" Target="https://medium.com/nerd-for-tech/uber-architecture-and-system-design-e8ac26690dfc"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yalantis.com/blog/uber-underlying-technologies-and-how-it-actually-work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learbridgemobile.com/how-to-create-a-distribution-provisioning-profile-for-ios/"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clearbridgemobile.com/how-to-build-a-mobile-app-requirements-document/" TargetMode="External"/><Relationship Id="rId23"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seng.ryerson.ca/dokuwiki/design:system_interface" TargetMode="External"/><Relationship Id="rId22"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hndurand/Library/Containers/com.microsoft.Word/Data/Library/Application%20Support/Microsoft/Office/16.0/DTS/en-US%7bF6336014-40B6-294B-80EE-E03B92DBA818%7d/%7bE49ECEB2-6CF6-1748-A39A-B9BB140D1072%7dtf10002089.dotx" TargetMode="External"/></Relationship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90F5A-49DE-486C-9281-3D7A745E981C}">
  <ds:schemaRefs>
    <ds:schemaRef ds:uri="http://schemas.microsoft.com/sharepoint/v3/contenttype/forms"/>
  </ds:schemaRefs>
</ds:datastoreItem>
</file>

<file path=customXml/itemProps2.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A9F8A4F-9716-3442-B2BB-3995D646E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{E49ECEB2-6CF6-1748-A39A-B9BB140D1072}tf10002089.dotx</Template>
  <TotalTime>12</TotalTime>
  <Pages>27</Pages>
  <Words>2268</Words>
  <Characters>12929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Jhon M. Durand</cp:lastModifiedBy>
  <cp:revision>3</cp:revision>
  <cp:lastPrinted>2021-05-10T06:45:00Z</cp:lastPrinted>
  <dcterms:created xsi:type="dcterms:W3CDTF">2021-06-13T01:55:00Z</dcterms:created>
  <dcterms:modified xsi:type="dcterms:W3CDTF">2021-06-13T02:07:00Z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AssetID">
    <vt:lpwstr>TF10002065</vt:lpwstr>
  </property>
</Properties>
</file>